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BA67A3" w14:textId="77777777" w:rsidR="00E51747" w:rsidRPr="00A22705" w:rsidRDefault="00E51747" w:rsidP="00E51747"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</w:p>
    <w:p w14:paraId="0226CF5B" w14:textId="77777777" w:rsidR="00E51747" w:rsidRDefault="00E51747" w:rsidP="00E51747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Департамент образования и науки города Москвы</w:t>
      </w:r>
    </w:p>
    <w:p w14:paraId="25ED8231" w14:textId="77777777" w:rsidR="00E51747" w:rsidRDefault="00E51747" w:rsidP="00E51747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Государственное автономное образовательное учреждение высшего образования города Москвы</w:t>
      </w:r>
    </w:p>
    <w:p w14:paraId="23A86B1F" w14:textId="77777777" w:rsidR="00E51747" w:rsidRDefault="00E51747" w:rsidP="00E51747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«Московский городско</w:t>
      </w:r>
      <w:r>
        <w:rPr>
          <w:rFonts w:eastAsia="Times New Roman" w:cs="Times New Roman"/>
          <w:szCs w:val="28"/>
          <w:lang w:eastAsia="ru-RU"/>
        </w:rPr>
        <w:t>й</w:t>
      </w:r>
      <w:r w:rsidRPr="00CC7A70">
        <w:rPr>
          <w:rFonts w:eastAsia="Times New Roman" w:cs="Times New Roman"/>
          <w:szCs w:val="28"/>
          <w:lang w:eastAsia="ru-RU"/>
        </w:rPr>
        <w:t xml:space="preserve"> педагогически</w:t>
      </w:r>
      <w:r>
        <w:rPr>
          <w:rFonts w:eastAsia="Times New Roman" w:cs="Times New Roman"/>
          <w:szCs w:val="28"/>
          <w:lang w:eastAsia="ru-RU"/>
        </w:rPr>
        <w:t>й</w:t>
      </w:r>
      <w:r w:rsidRPr="00CC7A70">
        <w:rPr>
          <w:rFonts w:eastAsia="Times New Roman" w:cs="Times New Roman"/>
          <w:szCs w:val="28"/>
          <w:lang w:eastAsia="ru-RU"/>
        </w:rPr>
        <w:t xml:space="preserve"> университет»</w:t>
      </w:r>
    </w:p>
    <w:p w14:paraId="0F223C29" w14:textId="77777777" w:rsidR="00E51747" w:rsidRDefault="00E51747" w:rsidP="00E51747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Институт цифрового образования</w:t>
      </w:r>
    </w:p>
    <w:p w14:paraId="2F6AB7B4" w14:textId="77777777" w:rsidR="00E51747" w:rsidRPr="00CC7A70" w:rsidRDefault="00E51747" w:rsidP="00E51747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Департамент информатики, управления и технологий</w:t>
      </w:r>
    </w:p>
    <w:p w14:paraId="2C1640D2" w14:textId="77777777" w:rsidR="00E51747" w:rsidRDefault="00E51747" w:rsidP="00E51747">
      <w:pPr>
        <w:spacing w:before="960" w:after="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ДИСЦИПЛИНА:</w:t>
      </w:r>
    </w:p>
    <w:p w14:paraId="5D1E4077" w14:textId="77777777" w:rsidR="00950973" w:rsidRDefault="00950973" w:rsidP="00E51747">
      <w:pPr>
        <w:spacing w:before="480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950973">
        <w:rPr>
          <w:rFonts w:eastAsia="Times New Roman" w:cs="Times New Roman"/>
          <w:szCs w:val="28"/>
          <w:lang w:eastAsia="ru-RU"/>
        </w:rPr>
        <w:t>Инструменты для хранения и обработки больших данных</w:t>
      </w:r>
    </w:p>
    <w:p w14:paraId="54E27DC5" w14:textId="2960E47D" w:rsidR="00E51747" w:rsidRDefault="00E51747" w:rsidP="00E51747">
      <w:pPr>
        <w:spacing w:before="480" w:after="100" w:afterAutospacing="1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CC7A70">
        <w:rPr>
          <w:rFonts w:eastAsia="Times New Roman" w:cs="Times New Roman"/>
          <w:b/>
          <w:bCs/>
          <w:szCs w:val="28"/>
          <w:lang w:eastAsia="ru-RU"/>
        </w:rPr>
        <w:t xml:space="preserve">Лабораторная работа </w:t>
      </w:r>
      <w:r>
        <w:rPr>
          <w:rFonts w:eastAsia="Times New Roman" w:cs="Times New Roman"/>
          <w:b/>
          <w:bCs/>
          <w:szCs w:val="28"/>
          <w:lang w:eastAsia="ru-RU"/>
        </w:rPr>
        <w:t>№</w:t>
      </w:r>
      <w:r w:rsidR="001E27CA">
        <w:rPr>
          <w:rFonts w:eastAsia="Times New Roman" w:cs="Times New Roman"/>
          <w:b/>
          <w:bCs/>
          <w:szCs w:val="28"/>
          <w:lang w:eastAsia="ru-RU"/>
        </w:rPr>
        <w:t>3.1.</w:t>
      </w:r>
    </w:p>
    <w:p w14:paraId="0FFFC69C" w14:textId="77777777" w:rsidR="00E51747" w:rsidRPr="00CC7A70" w:rsidRDefault="00E51747" w:rsidP="00E51747">
      <w:pPr>
        <w:spacing w:before="480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b/>
          <w:bCs/>
          <w:szCs w:val="28"/>
          <w:lang w:eastAsia="ru-RU"/>
        </w:rPr>
        <w:t>Тема:</w:t>
      </w:r>
    </w:p>
    <w:p w14:paraId="2C6788A7" w14:textId="77777777" w:rsidR="001E27CA" w:rsidRPr="001E27CA" w:rsidRDefault="00E51747" w:rsidP="001E27CA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b/>
          <w:bCs/>
          <w:szCs w:val="28"/>
          <w:lang w:eastAsia="ru-RU"/>
        </w:rPr>
        <w:t>«</w:t>
      </w:r>
      <w:r w:rsidR="001E27CA" w:rsidRPr="001E27CA">
        <w:rPr>
          <w:rFonts w:eastAsia="Times New Roman" w:cs="Times New Roman"/>
          <w:szCs w:val="28"/>
          <w:lang w:eastAsia="ru-RU"/>
        </w:rPr>
        <w:t xml:space="preserve">Проектирование архитектуры хранилища больших </w:t>
      </w:r>
    </w:p>
    <w:p w14:paraId="6273128E" w14:textId="2BE26BA2" w:rsidR="00E51747" w:rsidRPr="00CC7A70" w:rsidRDefault="001E27CA" w:rsidP="001E27CA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1E27CA">
        <w:rPr>
          <w:rFonts w:eastAsia="Times New Roman" w:cs="Times New Roman"/>
          <w:szCs w:val="28"/>
          <w:lang w:eastAsia="ru-RU"/>
        </w:rPr>
        <w:t>данных</w:t>
      </w:r>
      <w:r w:rsidR="00E51747" w:rsidRPr="00CC7A70">
        <w:rPr>
          <w:rFonts w:eastAsia="Times New Roman" w:cs="Times New Roman"/>
          <w:b/>
          <w:bCs/>
          <w:szCs w:val="28"/>
          <w:lang w:eastAsia="ru-RU"/>
        </w:rPr>
        <w:t>»</w:t>
      </w:r>
    </w:p>
    <w:p w14:paraId="394DE0C4" w14:textId="6C0FB03B" w:rsidR="00E51747" w:rsidRDefault="00E51747" w:rsidP="001E27C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14:paraId="7BB492BF" w14:textId="5E933B5E" w:rsidR="00E51747" w:rsidRDefault="00E51747" w:rsidP="00E51747">
      <w:pPr>
        <w:spacing w:before="100" w:beforeAutospacing="1" w:after="100" w:afterAutospacing="1"/>
        <w:jc w:val="right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Выполнила:</w:t>
      </w:r>
      <w:r w:rsidRPr="00E51747">
        <w:rPr>
          <w:rFonts w:eastAsia="Times New Roman" w:cs="Times New Roman"/>
          <w:szCs w:val="28"/>
          <w:lang w:eastAsia="ru-RU"/>
        </w:rPr>
        <w:t xml:space="preserve"> </w:t>
      </w:r>
      <w:r w:rsidR="00C10899">
        <w:rPr>
          <w:rFonts w:eastAsia="Times New Roman" w:cs="Times New Roman"/>
          <w:szCs w:val="28"/>
          <w:lang w:eastAsia="ru-RU"/>
        </w:rPr>
        <w:t>Сергеева А. И.</w:t>
      </w:r>
      <w:r w:rsidRPr="00CC7A70">
        <w:rPr>
          <w:rFonts w:eastAsia="Times New Roman" w:cs="Times New Roman"/>
          <w:szCs w:val="28"/>
          <w:lang w:eastAsia="ru-RU"/>
        </w:rPr>
        <w:t xml:space="preserve">, группа: </w:t>
      </w:r>
      <w:r w:rsidR="00C10899">
        <w:rPr>
          <w:rFonts w:eastAsia="Times New Roman" w:cs="Times New Roman"/>
          <w:szCs w:val="28"/>
          <w:lang w:eastAsia="ru-RU"/>
        </w:rPr>
        <w:t>АДЭУ-211</w:t>
      </w:r>
    </w:p>
    <w:p w14:paraId="02B816D9" w14:textId="30E8BEF2" w:rsidR="00E51747" w:rsidRDefault="00E51747" w:rsidP="001E27CA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 xml:space="preserve">Преподаватель: </w:t>
      </w:r>
      <w:r w:rsidR="00950973">
        <w:rPr>
          <w:rFonts w:eastAsia="Times New Roman" w:cs="Times New Roman"/>
          <w:szCs w:val="28"/>
          <w:lang w:eastAsia="ru-RU"/>
        </w:rPr>
        <w:t>Босенко Т. М</w:t>
      </w:r>
      <w:r w:rsidR="00256966">
        <w:rPr>
          <w:rFonts w:eastAsia="Times New Roman" w:cs="Times New Roman"/>
          <w:szCs w:val="28"/>
          <w:lang w:eastAsia="ru-RU"/>
        </w:rPr>
        <w:t>.</w:t>
      </w:r>
    </w:p>
    <w:p w14:paraId="6BF218F6" w14:textId="77777777" w:rsidR="001E27CA" w:rsidRDefault="001E27CA" w:rsidP="001E27CA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6B513F86" w14:textId="77777777" w:rsidR="00E51747" w:rsidRDefault="00E51747" w:rsidP="00E51747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 xml:space="preserve">Москва </w:t>
      </w:r>
    </w:p>
    <w:p w14:paraId="26FED678" w14:textId="09640D24" w:rsidR="00E51747" w:rsidRDefault="00E51747" w:rsidP="00E51747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20</w:t>
      </w:r>
      <w:r>
        <w:rPr>
          <w:rFonts w:eastAsia="Times New Roman" w:cs="Times New Roman"/>
          <w:szCs w:val="28"/>
          <w:lang w:eastAsia="ru-RU"/>
        </w:rPr>
        <w:t>2</w:t>
      </w:r>
      <w:r w:rsidR="00950973">
        <w:rPr>
          <w:rFonts w:eastAsia="Times New Roman" w:cs="Times New Roman"/>
          <w:szCs w:val="28"/>
          <w:lang w:eastAsia="ru-RU"/>
        </w:rPr>
        <w:t>4</w:t>
      </w:r>
    </w:p>
    <w:p w14:paraId="39840180" w14:textId="2137F1F3" w:rsidR="001E27CA" w:rsidRPr="001E27CA" w:rsidRDefault="001E27CA" w:rsidP="001E27CA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lastRenderedPageBreak/>
        <w:t>З</w:t>
      </w:r>
      <w:r w:rsidRPr="001E27CA">
        <w:rPr>
          <w:rFonts w:eastAsia="Times New Roman" w:cs="Times New Roman"/>
          <w:b/>
          <w:szCs w:val="28"/>
          <w:lang w:eastAsia="ru-RU"/>
        </w:rPr>
        <w:t xml:space="preserve">адача: </w:t>
      </w:r>
      <w:r w:rsidRPr="001E27CA">
        <w:rPr>
          <w:rFonts w:eastAsia="Times New Roman" w:cs="Times New Roman"/>
          <w:szCs w:val="28"/>
          <w:lang w:eastAsia="ru-RU"/>
        </w:rPr>
        <w:t>создать архитектуру хранилищ</w:t>
      </w:r>
      <w:r>
        <w:rPr>
          <w:rFonts w:eastAsia="Times New Roman" w:cs="Times New Roman"/>
          <w:szCs w:val="28"/>
          <w:lang w:eastAsia="ru-RU"/>
        </w:rPr>
        <w:t xml:space="preserve">а больших данных для компании, </w:t>
      </w:r>
      <w:r w:rsidRPr="001E27CA">
        <w:rPr>
          <w:rFonts w:eastAsia="Times New Roman" w:cs="Times New Roman"/>
          <w:szCs w:val="28"/>
          <w:lang w:eastAsia="ru-RU"/>
        </w:rPr>
        <w:t>занимающейся анализом потребительского поведения.</w:t>
      </w:r>
    </w:p>
    <w:p w14:paraId="63DA4B6C" w14:textId="764B157B" w:rsidR="00950973" w:rsidRPr="001E27CA" w:rsidRDefault="00950973" w:rsidP="00950973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950973">
        <w:rPr>
          <w:rFonts w:eastAsia="Times New Roman" w:cs="Times New Roman"/>
          <w:b/>
          <w:szCs w:val="28"/>
          <w:lang w:eastAsia="ru-RU"/>
        </w:rPr>
        <w:t>Цель работы:</w:t>
      </w:r>
      <w:r w:rsidRPr="00950973">
        <w:rPr>
          <w:rFonts w:eastAsia="Times New Roman" w:cs="Times New Roman"/>
          <w:szCs w:val="28"/>
          <w:lang w:eastAsia="ru-RU"/>
        </w:rPr>
        <w:t xml:space="preserve"> </w:t>
      </w:r>
      <w:r w:rsidR="001E27CA">
        <w:rPr>
          <w:rFonts w:eastAsia="Times New Roman" w:cs="Times New Roman"/>
          <w:szCs w:val="28"/>
          <w:lang w:eastAsia="ru-RU"/>
        </w:rPr>
        <w:t xml:space="preserve">обеспечить надежное хранение, эффективную обработку и анализ больших объемов данных, получаемых из различных источников, таких как веб-сайты, мобильные приложения, социальные сети, системы </w:t>
      </w:r>
      <w:r w:rsidR="001E27CA">
        <w:rPr>
          <w:rFonts w:eastAsia="Times New Roman" w:cs="Times New Roman"/>
          <w:szCs w:val="28"/>
          <w:lang w:val="en-US" w:eastAsia="ru-RU"/>
        </w:rPr>
        <w:t>CRM</w:t>
      </w:r>
      <w:r w:rsidR="001E27CA">
        <w:rPr>
          <w:rFonts w:eastAsia="Times New Roman" w:cs="Times New Roman"/>
          <w:szCs w:val="28"/>
          <w:lang w:eastAsia="ru-RU"/>
        </w:rPr>
        <w:t>.</w:t>
      </w:r>
    </w:p>
    <w:p w14:paraId="093C1532" w14:textId="6105C620" w:rsidR="00950973" w:rsidRDefault="00950973" w:rsidP="00950973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</w:p>
    <w:p w14:paraId="62059576" w14:textId="2EF5D3EC" w:rsidR="003713D8" w:rsidRDefault="00950973" w:rsidP="001E27CA">
      <w:pPr>
        <w:spacing w:after="0"/>
        <w:jc w:val="center"/>
        <w:rPr>
          <w:rFonts w:eastAsia="Times New Roman" w:cs="Times New Roman"/>
          <w:b/>
          <w:szCs w:val="28"/>
          <w:lang w:eastAsia="ru-RU"/>
        </w:rPr>
      </w:pPr>
      <w:r w:rsidRPr="00950973">
        <w:rPr>
          <w:rFonts w:eastAsia="Times New Roman" w:cs="Times New Roman"/>
          <w:b/>
          <w:szCs w:val="28"/>
          <w:lang w:eastAsia="ru-RU"/>
        </w:rPr>
        <w:t>Ход работы</w:t>
      </w:r>
    </w:p>
    <w:p w14:paraId="27CFCBEB" w14:textId="1A85CF0B" w:rsidR="001E27CA" w:rsidRDefault="001E27CA" w:rsidP="00587E3E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1E27CA">
        <w:rPr>
          <w:rFonts w:eastAsia="Times New Roman" w:cs="Times New Roman"/>
          <w:b/>
          <w:szCs w:val="28"/>
          <w:lang w:eastAsia="ru-RU"/>
        </w:rPr>
        <w:t xml:space="preserve">1. Требования к данным для </w:t>
      </w:r>
      <w:r>
        <w:rPr>
          <w:rFonts w:eastAsia="Times New Roman" w:cs="Times New Roman"/>
          <w:b/>
          <w:szCs w:val="28"/>
          <w:lang w:eastAsia="ru-RU"/>
        </w:rPr>
        <w:t xml:space="preserve">средней компании в сфере </w:t>
      </w:r>
      <w:proofErr w:type="spellStart"/>
      <w:r>
        <w:rPr>
          <w:rFonts w:eastAsia="Times New Roman" w:cs="Times New Roman"/>
          <w:b/>
          <w:szCs w:val="28"/>
          <w:lang w:eastAsia="ru-RU"/>
        </w:rPr>
        <w:t>кибербезопасности</w:t>
      </w:r>
      <w:proofErr w:type="spellEnd"/>
      <w:r w:rsidR="00587E3E">
        <w:rPr>
          <w:rFonts w:eastAsia="Times New Roman" w:cs="Times New Roman"/>
          <w:b/>
          <w:szCs w:val="28"/>
          <w:lang w:eastAsia="ru-RU"/>
        </w:rPr>
        <w:t>.</w:t>
      </w:r>
    </w:p>
    <w:p w14:paraId="59133E28" w14:textId="255C8E32" w:rsidR="001E27CA" w:rsidRPr="001E27CA" w:rsidRDefault="00587E3E" w:rsidP="00B608B6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1.1 Объем данных.</w:t>
      </w:r>
    </w:p>
    <w:p w14:paraId="524458E6" w14:textId="4351EC41" w:rsidR="001E27CA" w:rsidRPr="001E27CA" w:rsidRDefault="001E27CA" w:rsidP="00B608B6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1E27CA">
        <w:rPr>
          <w:rFonts w:eastAsia="Times New Roman" w:cs="Times New Roman"/>
          <w:szCs w:val="28"/>
          <w:lang w:eastAsia="ru-RU"/>
        </w:rPr>
        <w:t xml:space="preserve">- Ожидаемый объем: 200 ТБ в год. </w:t>
      </w:r>
    </w:p>
    <w:p w14:paraId="23135DA0" w14:textId="3462BC7B" w:rsidR="001E27CA" w:rsidRPr="001E27CA" w:rsidRDefault="001E27CA" w:rsidP="00B608B6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1E27CA">
        <w:rPr>
          <w:rFonts w:eastAsia="Times New Roman" w:cs="Times New Roman"/>
          <w:szCs w:val="28"/>
          <w:lang w:eastAsia="ru-RU"/>
        </w:rPr>
        <w:t xml:space="preserve">- Рост: 60% ежегодно. </w:t>
      </w:r>
    </w:p>
    <w:p w14:paraId="38FB9672" w14:textId="6AC7E190" w:rsidR="001E27CA" w:rsidRPr="001E27CA" w:rsidRDefault="001E27CA" w:rsidP="00B608B6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1E27CA">
        <w:rPr>
          <w:rFonts w:eastAsia="Times New Roman" w:cs="Times New Roman"/>
          <w:b/>
          <w:szCs w:val="28"/>
          <w:lang w:eastAsia="ru-RU"/>
        </w:rPr>
        <w:t>1.2 Скорость получения данных</w:t>
      </w:r>
      <w:r w:rsidR="00587E3E">
        <w:rPr>
          <w:rFonts w:eastAsia="Times New Roman" w:cs="Times New Roman"/>
          <w:b/>
          <w:szCs w:val="28"/>
          <w:lang w:eastAsia="ru-RU"/>
        </w:rPr>
        <w:t>.</w:t>
      </w:r>
      <w:r w:rsidRPr="001E27CA">
        <w:rPr>
          <w:rFonts w:eastAsia="Times New Roman" w:cs="Times New Roman"/>
          <w:b/>
          <w:szCs w:val="28"/>
          <w:lang w:eastAsia="ru-RU"/>
        </w:rPr>
        <w:t xml:space="preserve"> </w:t>
      </w:r>
    </w:p>
    <w:p w14:paraId="639DA43F" w14:textId="6F8EF467" w:rsidR="001E27CA" w:rsidRPr="001E27CA" w:rsidRDefault="001E27CA" w:rsidP="00B608B6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1E27CA">
        <w:rPr>
          <w:rFonts w:eastAsia="Times New Roman" w:cs="Times New Roman"/>
          <w:szCs w:val="28"/>
          <w:lang w:eastAsia="ru-RU"/>
        </w:rPr>
        <w:t xml:space="preserve">- до 10000 событий в секунду. </w:t>
      </w:r>
    </w:p>
    <w:p w14:paraId="31B2ECD0" w14:textId="11254382" w:rsidR="001E27CA" w:rsidRPr="001E27CA" w:rsidRDefault="001E27CA" w:rsidP="00B608B6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1E27CA">
        <w:rPr>
          <w:rFonts w:eastAsia="Times New Roman" w:cs="Times New Roman"/>
          <w:b/>
          <w:szCs w:val="28"/>
          <w:lang w:eastAsia="ru-RU"/>
        </w:rPr>
        <w:t>1.3 Типы данных</w:t>
      </w:r>
      <w:r w:rsidR="00587E3E">
        <w:rPr>
          <w:rFonts w:eastAsia="Times New Roman" w:cs="Times New Roman"/>
          <w:b/>
          <w:szCs w:val="28"/>
          <w:lang w:eastAsia="ru-RU"/>
        </w:rPr>
        <w:t>.</w:t>
      </w:r>
      <w:r w:rsidRPr="001E27CA">
        <w:rPr>
          <w:rFonts w:eastAsia="Times New Roman" w:cs="Times New Roman"/>
          <w:b/>
          <w:szCs w:val="28"/>
          <w:lang w:eastAsia="ru-RU"/>
        </w:rPr>
        <w:t xml:space="preserve"> </w:t>
      </w:r>
    </w:p>
    <w:p w14:paraId="3833BEEE" w14:textId="5FE17A9C" w:rsidR="001E27CA" w:rsidRPr="001E27CA" w:rsidRDefault="001E27CA" w:rsidP="00B608B6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1E27CA">
        <w:rPr>
          <w:rFonts w:eastAsia="Times New Roman" w:cs="Times New Roman"/>
          <w:szCs w:val="28"/>
          <w:lang w:eastAsia="ru-RU"/>
        </w:rPr>
        <w:t xml:space="preserve">- Структурированные: </w:t>
      </w:r>
      <w:r w:rsidR="00B608B6">
        <w:rPr>
          <w:rFonts w:eastAsia="Times New Roman" w:cs="Times New Roman"/>
          <w:szCs w:val="28"/>
          <w:lang w:eastAsia="ru-RU"/>
        </w:rPr>
        <w:t>конфигурационные данные, организованные в БД</w:t>
      </w:r>
      <w:r w:rsidRPr="001E27CA">
        <w:rPr>
          <w:rFonts w:eastAsia="Times New Roman" w:cs="Times New Roman"/>
          <w:szCs w:val="28"/>
          <w:lang w:eastAsia="ru-RU"/>
        </w:rPr>
        <w:t xml:space="preserve"> (</w:t>
      </w:r>
      <w:r w:rsidR="00B608B6">
        <w:rPr>
          <w:rFonts w:eastAsia="Times New Roman" w:cs="Times New Roman"/>
          <w:szCs w:val="28"/>
          <w:lang w:eastAsia="ru-RU"/>
        </w:rPr>
        <w:t>30</w:t>
      </w:r>
      <w:r w:rsidRPr="001E27CA">
        <w:rPr>
          <w:rFonts w:eastAsia="Times New Roman" w:cs="Times New Roman"/>
          <w:szCs w:val="28"/>
          <w:lang w:eastAsia="ru-RU"/>
        </w:rPr>
        <w:t xml:space="preserve">%). </w:t>
      </w:r>
    </w:p>
    <w:p w14:paraId="4405CB5A" w14:textId="3ECFCFC4" w:rsidR="001E27CA" w:rsidRPr="001E27CA" w:rsidRDefault="001E27CA" w:rsidP="00B608B6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1E27CA">
        <w:rPr>
          <w:rFonts w:eastAsia="Times New Roman" w:cs="Times New Roman"/>
          <w:szCs w:val="28"/>
          <w:lang w:eastAsia="ru-RU"/>
        </w:rPr>
        <w:t xml:space="preserve">- </w:t>
      </w:r>
      <w:proofErr w:type="spellStart"/>
      <w:r w:rsidRPr="001E27CA">
        <w:rPr>
          <w:rFonts w:eastAsia="Times New Roman" w:cs="Times New Roman"/>
          <w:szCs w:val="28"/>
          <w:lang w:eastAsia="ru-RU"/>
        </w:rPr>
        <w:t>Полуструктурированные</w:t>
      </w:r>
      <w:proofErr w:type="spellEnd"/>
      <w:r w:rsidRPr="001E27CA">
        <w:rPr>
          <w:rFonts w:eastAsia="Times New Roman" w:cs="Times New Roman"/>
          <w:szCs w:val="28"/>
          <w:lang w:eastAsia="ru-RU"/>
        </w:rPr>
        <w:t xml:space="preserve">: </w:t>
      </w:r>
      <w:r w:rsidR="00B608B6">
        <w:rPr>
          <w:rFonts w:eastAsia="Times New Roman" w:cs="Times New Roman"/>
          <w:szCs w:val="28"/>
          <w:lang w:eastAsia="ru-RU"/>
        </w:rPr>
        <w:t>лог-файлы веб-сервера</w:t>
      </w:r>
      <w:r>
        <w:rPr>
          <w:rFonts w:eastAsia="Times New Roman" w:cs="Times New Roman"/>
          <w:szCs w:val="28"/>
          <w:lang w:eastAsia="ru-RU"/>
        </w:rPr>
        <w:t xml:space="preserve">, данные JSON/XML </w:t>
      </w:r>
      <w:r w:rsidRPr="001E27CA">
        <w:rPr>
          <w:rFonts w:eastAsia="Times New Roman" w:cs="Times New Roman"/>
          <w:szCs w:val="28"/>
          <w:lang w:eastAsia="ru-RU"/>
        </w:rPr>
        <w:t xml:space="preserve">(50%). </w:t>
      </w:r>
    </w:p>
    <w:p w14:paraId="2D5723EC" w14:textId="0CA9F8A5" w:rsidR="001E27CA" w:rsidRPr="001E27CA" w:rsidRDefault="001E27CA" w:rsidP="00B608B6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1E27CA">
        <w:rPr>
          <w:rFonts w:eastAsia="Times New Roman" w:cs="Times New Roman"/>
          <w:szCs w:val="28"/>
          <w:lang w:eastAsia="ru-RU"/>
        </w:rPr>
        <w:t>- Нестр</w:t>
      </w:r>
      <w:r w:rsidR="00B608B6">
        <w:rPr>
          <w:rFonts w:eastAsia="Times New Roman" w:cs="Times New Roman"/>
          <w:szCs w:val="28"/>
          <w:lang w:eastAsia="ru-RU"/>
        </w:rPr>
        <w:t>уктурированные: текстовые</w:t>
      </w:r>
      <w:r w:rsidRPr="001E27CA">
        <w:rPr>
          <w:rFonts w:eastAsia="Times New Roman" w:cs="Times New Roman"/>
          <w:szCs w:val="28"/>
          <w:lang w:eastAsia="ru-RU"/>
        </w:rPr>
        <w:t xml:space="preserve">, </w:t>
      </w:r>
      <w:r w:rsidR="00B608B6">
        <w:rPr>
          <w:rFonts w:eastAsia="Times New Roman" w:cs="Times New Roman"/>
          <w:szCs w:val="28"/>
          <w:lang w:eastAsia="ru-RU"/>
        </w:rPr>
        <w:t>изображения с информацией о подозрительной активности, аудиофайлы разговоров</w:t>
      </w:r>
      <w:r w:rsidRPr="001E27CA">
        <w:rPr>
          <w:rFonts w:eastAsia="Times New Roman" w:cs="Times New Roman"/>
          <w:szCs w:val="28"/>
          <w:lang w:eastAsia="ru-RU"/>
        </w:rPr>
        <w:t xml:space="preserve"> (</w:t>
      </w:r>
      <w:r w:rsidR="00B608B6">
        <w:t>20</w:t>
      </w:r>
      <w:r w:rsidRPr="001E27CA">
        <w:rPr>
          <w:rFonts w:eastAsia="Times New Roman" w:cs="Times New Roman"/>
          <w:szCs w:val="28"/>
          <w:lang w:eastAsia="ru-RU"/>
        </w:rPr>
        <w:t xml:space="preserve">%). </w:t>
      </w:r>
    </w:p>
    <w:p w14:paraId="0309E19D" w14:textId="5D9B7ECF" w:rsidR="001E27CA" w:rsidRPr="001E27CA" w:rsidRDefault="001E27CA" w:rsidP="00B608B6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1E27CA">
        <w:rPr>
          <w:rFonts w:eastAsia="Times New Roman" w:cs="Times New Roman"/>
          <w:b/>
          <w:szCs w:val="28"/>
          <w:lang w:eastAsia="ru-RU"/>
        </w:rPr>
        <w:t>1.4 Требования к обработке</w:t>
      </w:r>
      <w:r w:rsidR="00587E3E">
        <w:rPr>
          <w:rFonts w:eastAsia="Times New Roman" w:cs="Times New Roman"/>
          <w:b/>
          <w:szCs w:val="28"/>
          <w:lang w:eastAsia="ru-RU"/>
        </w:rPr>
        <w:t>.</w:t>
      </w:r>
      <w:r w:rsidRPr="001E27CA">
        <w:rPr>
          <w:rFonts w:eastAsia="Times New Roman" w:cs="Times New Roman"/>
          <w:b/>
          <w:szCs w:val="28"/>
          <w:lang w:eastAsia="ru-RU"/>
        </w:rPr>
        <w:t xml:space="preserve"> </w:t>
      </w:r>
    </w:p>
    <w:p w14:paraId="2D210573" w14:textId="125F319B" w:rsidR="001E27CA" w:rsidRPr="001E27CA" w:rsidRDefault="001E27CA" w:rsidP="00B608B6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1E27CA">
        <w:rPr>
          <w:rFonts w:eastAsia="Times New Roman" w:cs="Times New Roman"/>
          <w:szCs w:val="28"/>
          <w:lang w:eastAsia="ru-RU"/>
        </w:rPr>
        <w:t xml:space="preserve">- Анализ </w:t>
      </w:r>
      <w:r w:rsidR="00B608B6" w:rsidRPr="00B608B6">
        <w:rPr>
          <w:rFonts w:eastAsia="Times New Roman" w:cs="Times New Roman"/>
          <w:szCs w:val="28"/>
          <w:lang w:eastAsia="ru-RU"/>
        </w:rPr>
        <w:t>угроз в реальном времени</w:t>
      </w:r>
      <w:r w:rsidRPr="001E27CA">
        <w:rPr>
          <w:rFonts w:eastAsia="Times New Roman" w:cs="Times New Roman"/>
          <w:szCs w:val="28"/>
          <w:lang w:eastAsia="ru-RU"/>
        </w:rPr>
        <w:t xml:space="preserve">. </w:t>
      </w:r>
    </w:p>
    <w:p w14:paraId="6782F7FF" w14:textId="5C037B42" w:rsidR="001E27CA" w:rsidRPr="001E27CA" w:rsidRDefault="001E27CA" w:rsidP="00B608B6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1E27CA">
        <w:rPr>
          <w:rFonts w:eastAsia="Times New Roman" w:cs="Times New Roman"/>
          <w:szCs w:val="28"/>
          <w:lang w:eastAsia="ru-RU"/>
        </w:rPr>
        <w:t xml:space="preserve">- </w:t>
      </w:r>
      <w:r w:rsidR="00B608B6">
        <w:rPr>
          <w:rFonts w:eastAsia="Times New Roman" w:cs="Times New Roman"/>
          <w:szCs w:val="28"/>
          <w:lang w:eastAsia="ru-RU"/>
        </w:rPr>
        <w:t>В</w:t>
      </w:r>
      <w:r w:rsidR="00B608B6" w:rsidRPr="00B608B6">
        <w:rPr>
          <w:rFonts w:eastAsia="Times New Roman" w:cs="Times New Roman"/>
          <w:szCs w:val="28"/>
          <w:lang w:eastAsia="ru-RU"/>
        </w:rPr>
        <w:t>ыявление аномалий</w:t>
      </w:r>
      <w:r w:rsidRPr="001E27CA">
        <w:rPr>
          <w:rFonts w:eastAsia="Times New Roman" w:cs="Times New Roman"/>
          <w:szCs w:val="28"/>
          <w:lang w:eastAsia="ru-RU"/>
        </w:rPr>
        <w:t xml:space="preserve">. </w:t>
      </w:r>
    </w:p>
    <w:p w14:paraId="2670F0F1" w14:textId="315CA7F6" w:rsidR="001E27CA" w:rsidRPr="001E27CA" w:rsidRDefault="001E27CA" w:rsidP="00B608B6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1E27CA">
        <w:rPr>
          <w:rFonts w:eastAsia="Times New Roman" w:cs="Times New Roman"/>
          <w:b/>
          <w:szCs w:val="28"/>
          <w:lang w:eastAsia="ru-RU"/>
        </w:rPr>
        <w:t>1.5 Доступность данных</w:t>
      </w:r>
      <w:r w:rsidR="00587E3E">
        <w:rPr>
          <w:rFonts w:eastAsia="Times New Roman" w:cs="Times New Roman"/>
          <w:b/>
          <w:szCs w:val="28"/>
          <w:lang w:eastAsia="ru-RU"/>
        </w:rPr>
        <w:t>.</w:t>
      </w:r>
      <w:r w:rsidRPr="001E27CA">
        <w:rPr>
          <w:rFonts w:eastAsia="Times New Roman" w:cs="Times New Roman"/>
          <w:b/>
          <w:szCs w:val="28"/>
          <w:lang w:eastAsia="ru-RU"/>
        </w:rPr>
        <w:t xml:space="preserve"> </w:t>
      </w:r>
    </w:p>
    <w:p w14:paraId="55D81854" w14:textId="0E2818A5" w:rsidR="001E27CA" w:rsidRPr="001E27CA" w:rsidRDefault="001E27CA" w:rsidP="00B608B6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1E27CA">
        <w:rPr>
          <w:rFonts w:eastAsia="Times New Roman" w:cs="Times New Roman"/>
          <w:szCs w:val="28"/>
          <w:lang w:eastAsia="ru-RU"/>
        </w:rPr>
        <w:t xml:space="preserve">- Время отклика: </w:t>
      </w:r>
      <w:r w:rsidR="00B608B6" w:rsidRPr="00B608B6">
        <w:rPr>
          <w:rFonts w:eastAsia="Times New Roman" w:cs="Times New Roman"/>
          <w:szCs w:val="28"/>
          <w:lang w:eastAsia="ru-RU"/>
        </w:rPr>
        <w:t>99.999%, время отклика &lt;1 секунды</w:t>
      </w:r>
      <w:r w:rsidRPr="001E27CA">
        <w:rPr>
          <w:rFonts w:eastAsia="Times New Roman" w:cs="Times New Roman"/>
          <w:szCs w:val="28"/>
          <w:lang w:eastAsia="ru-RU"/>
        </w:rPr>
        <w:t xml:space="preserve">. </w:t>
      </w:r>
    </w:p>
    <w:p w14:paraId="13F32A5F" w14:textId="3A528C3F" w:rsidR="001E27CA" w:rsidRPr="001E27CA" w:rsidRDefault="00587E3E" w:rsidP="00B608B6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1.6 Безопасность данных.</w:t>
      </w:r>
    </w:p>
    <w:p w14:paraId="72AD27CB" w14:textId="2574D7AF" w:rsidR="001E27CA" w:rsidRPr="001E27CA" w:rsidRDefault="001E27CA" w:rsidP="00B608B6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1E27CA">
        <w:rPr>
          <w:rFonts w:eastAsia="Times New Roman" w:cs="Times New Roman"/>
          <w:szCs w:val="28"/>
          <w:lang w:eastAsia="ru-RU"/>
        </w:rPr>
        <w:t xml:space="preserve">- </w:t>
      </w:r>
      <w:r w:rsidR="00B608B6">
        <w:rPr>
          <w:rFonts w:eastAsia="Times New Roman" w:cs="Times New Roman"/>
          <w:szCs w:val="28"/>
          <w:lang w:eastAsia="ru-RU"/>
        </w:rPr>
        <w:t>М</w:t>
      </w:r>
      <w:r w:rsidR="00B608B6" w:rsidRPr="00B608B6">
        <w:rPr>
          <w:rFonts w:eastAsia="Times New Roman" w:cs="Times New Roman"/>
          <w:szCs w:val="28"/>
          <w:lang w:eastAsia="ru-RU"/>
        </w:rPr>
        <w:t>ногоуровневое шифрование</w:t>
      </w:r>
      <w:r w:rsidRPr="001E27CA">
        <w:rPr>
          <w:rFonts w:eastAsia="Times New Roman" w:cs="Times New Roman"/>
          <w:szCs w:val="28"/>
          <w:lang w:eastAsia="ru-RU"/>
        </w:rPr>
        <w:t xml:space="preserve">. </w:t>
      </w:r>
    </w:p>
    <w:p w14:paraId="64035582" w14:textId="3B716D33" w:rsidR="001E27CA" w:rsidRDefault="001E27CA" w:rsidP="00B608B6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1E27CA">
        <w:rPr>
          <w:rFonts w:eastAsia="Times New Roman" w:cs="Times New Roman"/>
          <w:szCs w:val="28"/>
          <w:lang w:eastAsia="ru-RU"/>
        </w:rPr>
        <w:t xml:space="preserve">- </w:t>
      </w:r>
      <w:r w:rsidR="00B608B6">
        <w:rPr>
          <w:rFonts w:eastAsia="Times New Roman" w:cs="Times New Roman"/>
          <w:szCs w:val="28"/>
          <w:lang w:eastAsia="ru-RU"/>
        </w:rPr>
        <w:t xml:space="preserve">Строгое соответствие 152-ФЗ и </w:t>
      </w:r>
      <w:r w:rsidR="00B608B6" w:rsidRPr="00B608B6">
        <w:rPr>
          <w:rFonts w:eastAsia="Times New Roman" w:cs="Times New Roman"/>
          <w:szCs w:val="28"/>
          <w:lang w:eastAsia="ru-RU"/>
        </w:rPr>
        <w:t>международным стандартам безопасности</w:t>
      </w:r>
      <w:r w:rsidRPr="001E27CA">
        <w:rPr>
          <w:rFonts w:eastAsia="Times New Roman" w:cs="Times New Roman"/>
          <w:szCs w:val="28"/>
          <w:lang w:eastAsia="ru-RU"/>
        </w:rPr>
        <w:t xml:space="preserve">. </w:t>
      </w:r>
    </w:p>
    <w:p w14:paraId="09770F81" w14:textId="1A6496F7" w:rsidR="001E27CA" w:rsidRDefault="00B608B6" w:rsidP="00587E3E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B608B6">
        <w:rPr>
          <w:rFonts w:eastAsia="Times New Roman" w:cs="Times New Roman"/>
          <w:b/>
          <w:szCs w:val="28"/>
          <w:lang w:eastAsia="ru-RU"/>
        </w:rPr>
        <w:lastRenderedPageBreak/>
        <w:t>2. Архитектура хранилища больших данных</w:t>
      </w:r>
      <w:r w:rsidR="00587E3E">
        <w:rPr>
          <w:rFonts w:eastAsia="Times New Roman" w:cs="Times New Roman"/>
          <w:b/>
          <w:szCs w:val="28"/>
          <w:lang w:eastAsia="ru-RU"/>
        </w:rPr>
        <w:t>.</w:t>
      </w:r>
    </w:p>
    <w:p w14:paraId="50F358B9" w14:textId="20003D87" w:rsidR="006E7982" w:rsidRPr="006E7982" w:rsidRDefault="006E7982" w:rsidP="006E7982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6E7982">
        <w:rPr>
          <w:rFonts w:eastAsia="Times New Roman" w:cs="Times New Roman"/>
          <w:b/>
          <w:szCs w:val="28"/>
          <w:lang w:eastAsia="ru-RU"/>
        </w:rPr>
        <w:t>2.1 Компоненты архитектуры</w:t>
      </w:r>
      <w:r w:rsidR="00587E3E">
        <w:rPr>
          <w:rFonts w:eastAsia="Times New Roman" w:cs="Times New Roman"/>
          <w:b/>
          <w:szCs w:val="28"/>
          <w:lang w:eastAsia="ru-RU"/>
        </w:rPr>
        <w:t>.</w:t>
      </w:r>
      <w:r w:rsidRPr="006E7982">
        <w:rPr>
          <w:rFonts w:eastAsia="Times New Roman" w:cs="Times New Roman"/>
          <w:b/>
          <w:szCs w:val="28"/>
          <w:lang w:eastAsia="ru-RU"/>
        </w:rPr>
        <w:t xml:space="preserve"> </w:t>
      </w:r>
    </w:p>
    <w:p w14:paraId="229F8A39" w14:textId="44451592" w:rsidR="006E7982" w:rsidRPr="006E7982" w:rsidRDefault="006E7982" w:rsidP="006E7982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6E7982">
        <w:rPr>
          <w:rFonts w:eastAsia="Times New Roman" w:cs="Times New Roman"/>
          <w:b/>
          <w:szCs w:val="28"/>
          <w:lang w:eastAsia="ru-RU"/>
        </w:rPr>
        <w:t>Источники данных</w:t>
      </w:r>
      <w:r w:rsidR="00587E3E">
        <w:rPr>
          <w:rFonts w:eastAsia="Times New Roman" w:cs="Times New Roman"/>
          <w:b/>
          <w:szCs w:val="28"/>
          <w:lang w:eastAsia="ru-RU"/>
        </w:rPr>
        <w:t>:</w:t>
      </w:r>
      <w:r w:rsidRPr="006E7982">
        <w:rPr>
          <w:rFonts w:eastAsia="Times New Roman" w:cs="Times New Roman"/>
          <w:b/>
          <w:szCs w:val="28"/>
          <w:lang w:eastAsia="ru-RU"/>
        </w:rPr>
        <w:t xml:space="preserve"> </w:t>
      </w:r>
    </w:p>
    <w:p w14:paraId="5D867E74" w14:textId="77777777" w:rsidR="006E7982" w:rsidRPr="006E7982" w:rsidRDefault="006E7982" w:rsidP="006E7982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6E7982">
        <w:rPr>
          <w:rFonts w:eastAsia="Times New Roman" w:cs="Times New Roman"/>
          <w:szCs w:val="28"/>
          <w:lang w:eastAsia="ru-RU"/>
        </w:rPr>
        <w:t xml:space="preserve"> - Веб-сайты и мобильные приложения. </w:t>
      </w:r>
    </w:p>
    <w:p w14:paraId="0BAE0880" w14:textId="5344CFE4" w:rsidR="006E7982" w:rsidRPr="006E7982" w:rsidRDefault="006E7982" w:rsidP="006E7982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6E7982">
        <w:rPr>
          <w:rFonts w:eastAsia="Times New Roman" w:cs="Times New Roman"/>
          <w:szCs w:val="28"/>
          <w:lang w:eastAsia="ru-RU"/>
        </w:rPr>
        <w:t xml:space="preserve"> - Социальные сети</w:t>
      </w:r>
      <w:r w:rsidR="008F2C6D">
        <w:rPr>
          <w:rFonts w:eastAsia="Times New Roman" w:cs="Times New Roman"/>
          <w:szCs w:val="28"/>
          <w:lang w:eastAsia="ru-RU"/>
        </w:rPr>
        <w:t xml:space="preserve"> (например, сетевой трафик)</w:t>
      </w:r>
      <w:r w:rsidRPr="006E7982">
        <w:rPr>
          <w:rFonts w:eastAsia="Times New Roman" w:cs="Times New Roman"/>
          <w:szCs w:val="28"/>
          <w:lang w:eastAsia="ru-RU"/>
        </w:rPr>
        <w:t xml:space="preserve">. </w:t>
      </w:r>
    </w:p>
    <w:p w14:paraId="2E88E09B" w14:textId="59539351" w:rsidR="006E7982" w:rsidRPr="006E7982" w:rsidRDefault="006E7982" w:rsidP="006E7982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6E7982">
        <w:rPr>
          <w:rFonts w:eastAsia="Times New Roman" w:cs="Times New Roman"/>
          <w:szCs w:val="28"/>
          <w:lang w:eastAsia="ru-RU"/>
        </w:rPr>
        <w:t xml:space="preserve"> - </w:t>
      </w:r>
      <w:r w:rsidR="008F2C6D" w:rsidRPr="008F2C6D">
        <w:rPr>
          <w:rFonts w:eastAsia="Times New Roman" w:cs="Times New Roman"/>
          <w:szCs w:val="28"/>
          <w:lang w:eastAsia="ru-RU"/>
        </w:rPr>
        <w:t>Информация о ПО с открытым исходным кодом</w:t>
      </w:r>
      <w:r w:rsidRPr="006E7982">
        <w:rPr>
          <w:rFonts w:eastAsia="Times New Roman" w:cs="Times New Roman"/>
          <w:szCs w:val="28"/>
          <w:lang w:eastAsia="ru-RU"/>
        </w:rPr>
        <w:t xml:space="preserve">. </w:t>
      </w:r>
    </w:p>
    <w:p w14:paraId="541D666F" w14:textId="14507278" w:rsidR="006E7982" w:rsidRDefault="006E7982" w:rsidP="006E7982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6E7982">
        <w:rPr>
          <w:rFonts w:eastAsia="Times New Roman" w:cs="Times New Roman"/>
          <w:szCs w:val="28"/>
          <w:lang w:eastAsia="ru-RU"/>
        </w:rPr>
        <w:t xml:space="preserve"> - </w:t>
      </w:r>
      <w:r w:rsidR="008F2C6D">
        <w:rPr>
          <w:rFonts w:eastAsia="Times New Roman" w:cs="Times New Roman"/>
          <w:szCs w:val="28"/>
          <w:lang w:eastAsia="ru-RU"/>
        </w:rPr>
        <w:t>Отчеты о безопасности.</w:t>
      </w:r>
    </w:p>
    <w:p w14:paraId="6D4426B4" w14:textId="03D5B48C" w:rsidR="008F2C6D" w:rsidRDefault="008F2C6D" w:rsidP="006E7982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Открытые данные об атаках, хакерских угрозах.</w:t>
      </w:r>
    </w:p>
    <w:p w14:paraId="387C1376" w14:textId="7E12C787" w:rsidR="008F2C6D" w:rsidRDefault="008F2C6D" w:rsidP="006E7982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Записи о действиях пользователей.</w:t>
      </w:r>
    </w:p>
    <w:p w14:paraId="317D7A7C" w14:textId="3815FE80" w:rsidR="008F5EC0" w:rsidRPr="006E7982" w:rsidRDefault="008F5EC0" w:rsidP="008F5EC0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- </w:t>
      </w:r>
      <w:proofErr w:type="spellStart"/>
      <w:r w:rsidRPr="008F5EC0">
        <w:rPr>
          <w:rFonts w:eastAsia="Times New Roman" w:cs="Times New Roman"/>
          <w:szCs w:val="28"/>
          <w:lang w:eastAsia="ru-RU"/>
        </w:rPr>
        <w:t>Recorded</w:t>
      </w:r>
      <w:proofErr w:type="spellEnd"/>
      <w:r w:rsidRPr="008F5EC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8F5EC0">
        <w:rPr>
          <w:rFonts w:eastAsia="Times New Roman" w:cs="Times New Roman"/>
          <w:szCs w:val="28"/>
          <w:lang w:eastAsia="ru-RU"/>
        </w:rPr>
        <w:t>Future's</w:t>
      </w:r>
      <w:proofErr w:type="spellEnd"/>
      <w:r w:rsidRPr="008F5EC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8F5EC0">
        <w:rPr>
          <w:rFonts w:eastAsia="Times New Roman" w:cs="Times New Roman"/>
          <w:szCs w:val="28"/>
          <w:lang w:eastAsia="ru-RU"/>
        </w:rPr>
        <w:t>Vulnerability</w:t>
      </w:r>
      <w:proofErr w:type="spellEnd"/>
      <w:r w:rsidRPr="008F5EC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8F5EC0">
        <w:rPr>
          <w:rFonts w:eastAsia="Times New Roman" w:cs="Times New Roman"/>
          <w:szCs w:val="28"/>
          <w:lang w:eastAsia="ru-RU"/>
        </w:rPr>
        <w:t>Database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(БД уязвимостей).</w:t>
      </w:r>
    </w:p>
    <w:p w14:paraId="06EF9F26" w14:textId="359B9BA4" w:rsidR="006E7982" w:rsidRPr="00DF3AEE" w:rsidRDefault="006E7982" w:rsidP="006E7982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DF3AEE">
        <w:rPr>
          <w:rFonts w:eastAsia="Times New Roman" w:cs="Times New Roman"/>
          <w:b/>
          <w:szCs w:val="28"/>
          <w:lang w:eastAsia="ru-RU"/>
        </w:rPr>
        <w:t>Слой сбора данных</w:t>
      </w:r>
      <w:r w:rsidR="00587E3E">
        <w:rPr>
          <w:rFonts w:eastAsia="Times New Roman" w:cs="Times New Roman"/>
          <w:b/>
          <w:szCs w:val="28"/>
          <w:lang w:eastAsia="ru-RU"/>
        </w:rPr>
        <w:t>:</w:t>
      </w:r>
      <w:r w:rsidRPr="00DF3AEE">
        <w:rPr>
          <w:rFonts w:eastAsia="Times New Roman" w:cs="Times New Roman"/>
          <w:b/>
          <w:szCs w:val="28"/>
          <w:lang w:eastAsia="ru-RU"/>
        </w:rPr>
        <w:t xml:space="preserve"> </w:t>
      </w:r>
    </w:p>
    <w:p w14:paraId="10E17733" w14:textId="16921A97" w:rsidR="006E7982" w:rsidRDefault="006E7982" w:rsidP="008F5EC0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6E7982">
        <w:rPr>
          <w:rFonts w:eastAsia="Times New Roman" w:cs="Times New Roman"/>
          <w:szCs w:val="28"/>
          <w:lang w:eastAsia="ru-RU"/>
        </w:rPr>
        <w:t xml:space="preserve"> - </w:t>
      </w:r>
      <w:r w:rsidR="008F5EC0" w:rsidRPr="008F5EC0">
        <w:rPr>
          <w:rFonts w:eastAsia="Times New Roman" w:cs="Times New Roman"/>
          <w:szCs w:val="28"/>
          <w:lang w:eastAsia="ru-RU"/>
        </w:rPr>
        <w:t>SecurityTrails</w:t>
      </w:r>
      <w:r w:rsidR="008F5EC0">
        <w:rPr>
          <w:rFonts w:eastAsia="Times New Roman" w:cs="Times New Roman"/>
          <w:szCs w:val="28"/>
          <w:lang w:eastAsia="ru-RU"/>
        </w:rPr>
        <w:t xml:space="preserve"> (данные</w:t>
      </w:r>
      <w:r w:rsidR="008F5EC0" w:rsidRPr="008F5EC0">
        <w:rPr>
          <w:rFonts w:eastAsia="Times New Roman" w:cs="Times New Roman"/>
          <w:szCs w:val="28"/>
          <w:lang w:eastAsia="ru-RU"/>
        </w:rPr>
        <w:t xml:space="preserve"> о DNS, WHOIS, истории доменов и IP-адресов</w:t>
      </w:r>
      <w:r w:rsidR="008F5EC0">
        <w:rPr>
          <w:rFonts w:eastAsia="Times New Roman" w:cs="Times New Roman"/>
          <w:szCs w:val="28"/>
          <w:lang w:eastAsia="ru-RU"/>
        </w:rPr>
        <w:t>) для анализа сетевых угроз.</w:t>
      </w:r>
    </w:p>
    <w:p w14:paraId="273AF2DF" w14:textId="78240EEB" w:rsidR="008F5EC0" w:rsidRDefault="008F5EC0" w:rsidP="006D78B2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- </w:t>
      </w:r>
      <w:r w:rsidR="00A420D2" w:rsidRPr="00A420D2">
        <w:rPr>
          <w:rFonts w:eastAsia="Times New Roman" w:cs="Times New Roman"/>
          <w:szCs w:val="28"/>
          <w:lang w:eastAsia="ru-RU"/>
        </w:rPr>
        <w:t>Logstash</w:t>
      </w:r>
      <w:r w:rsidR="00394F34">
        <w:rPr>
          <w:rFonts w:eastAsia="Times New Roman" w:cs="Times New Roman"/>
          <w:szCs w:val="28"/>
          <w:lang w:eastAsia="ru-RU"/>
        </w:rPr>
        <w:t xml:space="preserve"> для преобразования данных в желаемый формат, можно внедрять свои плагины в рамках безопасности (г</w:t>
      </w:r>
      <w:r w:rsidR="00394F34" w:rsidRPr="00394F34">
        <w:rPr>
          <w:rFonts w:eastAsia="Times New Roman" w:cs="Times New Roman"/>
          <w:szCs w:val="28"/>
          <w:lang w:eastAsia="ru-RU"/>
        </w:rPr>
        <w:t xml:space="preserve">оризонтально масштабируемый конвейер обработки данных с поддержкой </w:t>
      </w:r>
      <w:proofErr w:type="spellStart"/>
      <w:r w:rsidR="00394F34" w:rsidRPr="00394F34">
        <w:rPr>
          <w:rFonts w:eastAsia="Times New Roman" w:cs="Times New Roman"/>
          <w:szCs w:val="28"/>
          <w:lang w:eastAsia="ru-RU"/>
        </w:rPr>
        <w:t>Elasticsearch</w:t>
      </w:r>
      <w:proofErr w:type="spellEnd"/>
      <w:r w:rsidR="00394F34" w:rsidRPr="00394F34">
        <w:rPr>
          <w:rFonts w:eastAsia="Times New Roman" w:cs="Times New Roman"/>
          <w:szCs w:val="28"/>
          <w:lang w:eastAsia="ru-RU"/>
        </w:rPr>
        <w:t xml:space="preserve"> и </w:t>
      </w:r>
      <w:proofErr w:type="spellStart"/>
      <w:r w:rsidR="00394F34" w:rsidRPr="00394F34">
        <w:rPr>
          <w:rFonts w:eastAsia="Times New Roman" w:cs="Times New Roman"/>
          <w:szCs w:val="28"/>
          <w:lang w:eastAsia="ru-RU"/>
        </w:rPr>
        <w:t>Kibana</w:t>
      </w:r>
      <w:proofErr w:type="spellEnd"/>
      <w:r w:rsidR="00394F34">
        <w:rPr>
          <w:rFonts w:eastAsia="Times New Roman" w:cs="Times New Roman"/>
          <w:szCs w:val="28"/>
          <w:lang w:eastAsia="ru-RU"/>
        </w:rPr>
        <w:t>.</w:t>
      </w:r>
    </w:p>
    <w:p w14:paraId="5609782E" w14:textId="7F3E6DB3" w:rsidR="006D78B2" w:rsidRPr="006E7982" w:rsidRDefault="006D78B2" w:rsidP="006D78B2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- </w:t>
      </w:r>
      <w:proofErr w:type="spellStart"/>
      <w:r w:rsidRPr="006D78B2">
        <w:rPr>
          <w:rFonts w:eastAsia="Times New Roman" w:cs="Times New Roman"/>
          <w:szCs w:val="28"/>
          <w:lang w:eastAsia="ru-RU"/>
        </w:rPr>
        <w:t>Cloudera</w:t>
      </w:r>
      <w:proofErr w:type="spellEnd"/>
      <w:r w:rsidRPr="006D78B2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D78B2">
        <w:rPr>
          <w:rFonts w:eastAsia="Times New Roman" w:cs="Times New Roman"/>
          <w:szCs w:val="28"/>
          <w:lang w:eastAsia="ru-RU"/>
        </w:rPr>
        <w:t>DataFlow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для потоковых данных.</w:t>
      </w:r>
    </w:p>
    <w:p w14:paraId="1CC3DC0A" w14:textId="2DAEC017" w:rsidR="00186ACA" w:rsidRPr="006D6B5D" w:rsidRDefault="006E7982" w:rsidP="006D6B5D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DF3AEE">
        <w:rPr>
          <w:rFonts w:eastAsia="Times New Roman" w:cs="Times New Roman"/>
          <w:b/>
          <w:szCs w:val="28"/>
          <w:lang w:eastAsia="ru-RU"/>
        </w:rPr>
        <w:t>Слой хранения данных</w:t>
      </w:r>
      <w:r w:rsidR="00587E3E">
        <w:rPr>
          <w:rFonts w:eastAsia="Times New Roman" w:cs="Times New Roman"/>
          <w:b/>
          <w:szCs w:val="28"/>
          <w:lang w:eastAsia="ru-RU"/>
        </w:rPr>
        <w:t>:</w:t>
      </w:r>
      <w:r w:rsidRPr="00DF3AEE">
        <w:rPr>
          <w:rFonts w:eastAsia="Times New Roman" w:cs="Times New Roman"/>
          <w:b/>
          <w:szCs w:val="28"/>
          <w:lang w:eastAsia="ru-RU"/>
        </w:rPr>
        <w:t xml:space="preserve"> </w:t>
      </w:r>
    </w:p>
    <w:p w14:paraId="5ABFD289" w14:textId="5EDCA1D5" w:rsidR="00186ACA" w:rsidRDefault="00186ACA" w:rsidP="00186ACA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- </w:t>
      </w:r>
      <w:r w:rsidRPr="00186ACA">
        <w:rPr>
          <w:rFonts w:eastAsia="Times New Roman" w:cs="Times New Roman"/>
          <w:szCs w:val="28"/>
          <w:lang w:eastAsia="ru-RU"/>
        </w:rPr>
        <w:t>HDFS (</w:t>
      </w:r>
      <w:proofErr w:type="spellStart"/>
      <w:r w:rsidRPr="00186ACA">
        <w:rPr>
          <w:rFonts w:eastAsia="Times New Roman" w:cs="Times New Roman"/>
          <w:szCs w:val="28"/>
          <w:lang w:eastAsia="ru-RU"/>
        </w:rPr>
        <w:t>Hadoop</w:t>
      </w:r>
      <w:proofErr w:type="spellEnd"/>
      <w:r w:rsidRPr="00186AC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186ACA">
        <w:rPr>
          <w:rFonts w:eastAsia="Times New Roman" w:cs="Times New Roman"/>
          <w:szCs w:val="28"/>
          <w:lang w:eastAsia="ru-RU"/>
        </w:rPr>
        <w:t>Distributed</w:t>
      </w:r>
      <w:proofErr w:type="spellEnd"/>
      <w:r w:rsidRPr="00186AC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186ACA">
        <w:rPr>
          <w:rFonts w:eastAsia="Times New Roman" w:cs="Times New Roman"/>
          <w:szCs w:val="28"/>
          <w:lang w:eastAsia="ru-RU"/>
        </w:rPr>
        <w:t>File</w:t>
      </w:r>
      <w:proofErr w:type="spellEnd"/>
      <w:r w:rsidRPr="00186AC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186ACA">
        <w:rPr>
          <w:rFonts w:eastAsia="Times New Roman" w:cs="Times New Roman"/>
          <w:szCs w:val="28"/>
          <w:lang w:eastAsia="ru-RU"/>
        </w:rPr>
        <w:t>System</w:t>
      </w:r>
      <w:proofErr w:type="spellEnd"/>
      <w:r w:rsidRPr="00186ACA">
        <w:rPr>
          <w:rFonts w:eastAsia="Times New Roman" w:cs="Times New Roman"/>
          <w:szCs w:val="28"/>
          <w:lang w:eastAsia="ru-RU"/>
        </w:rPr>
        <w:t xml:space="preserve">) </w:t>
      </w:r>
      <w:r w:rsidR="006D6B5D">
        <w:rPr>
          <w:rFonts w:eastAsia="Times New Roman" w:cs="Times New Roman"/>
          <w:szCs w:val="28"/>
          <w:lang w:eastAsia="ru-RU"/>
        </w:rPr>
        <w:t>для хран</w:t>
      </w:r>
      <w:r w:rsidR="006D6B5D" w:rsidRPr="006D6B5D">
        <w:rPr>
          <w:rFonts w:eastAsia="Times New Roman" w:cs="Times New Roman"/>
          <w:szCs w:val="28"/>
          <w:lang w:eastAsia="ru-RU"/>
        </w:rPr>
        <w:t xml:space="preserve">ения больших неструктурированных </w:t>
      </w:r>
      <w:r w:rsidR="006D6B5D">
        <w:rPr>
          <w:rFonts w:eastAsia="Times New Roman" w:cs="Times New Roman"/>
          <w:szCs w:val="28"/>
          <w:lang w:eastAsia="ru-RU"/>
        </w:rPr>
        <w:t xml:space="preserve">и </w:t>
      </w:r>
      <w:proofErr w:type="spellStart"/>
      <w:r w:rsidR="006D6B5D">
        <w:rPr>
          <w:rFonts w:eastAsia="Times New Roman" w:cs="Times New Roman"/>
          <w:szCs w:val="28"/>
          <w:lang w:eastAsia="ru-RU"/>
        </w:rPr>
        <w:t>полуструктурированных</w:t>
      </w:r>
      <w:proofErr w:type="spellEnd"/>
      <w:r w:rsidR="006D6B5D">
        <w:rPr>
          <w:rFonts w:eastAsia="Times New Roman" w:cs="Times New Roman"/>
          <w:szCs w:val="28"/>
          <w:lang w:eastAsia="ru-RU"/>
        </w:rPr>
        <w:t xml:space="preserve"> </w:t>
      </w:r>
      <w:r w:rsidR="006D6B5D" w:rsidRPr="006D6B5D">
        <w:rPr>
          <w:rFonts w:eastAsia="Times New Roman" w:cs="Times New Roman"/>
          <w:szCs w:val="28"/>
          <w:lang w:eastAsia="ru-RU"/>
        </w:rPr>
        <w:t xml:space="preserve">данных </w:t>
      </w:r>
      <w:r>
        <w:rPr>
          <w:rFonts w:eastAsia="Times New Roman" w:cs="Times New Roman"/>
          <w:szCs w:val="28"/>
          <w:lang w:eastAsia="ru-RU"/>
        </w:rPr>
        <w:t xml:space="preserve">в рамках локального хранилища, можно хранить </w:t>
      </w:r>
      <w:r w:rsidR="00DC2CFF">
        <w:rPr>
          <w:rFonts w:eastAsia="Times New Roman" w:cs="Times New Roman"/>
          <w:szCs w:val="28"/>
          <w:lang w:eastAsia="ru-RU"/>
        </w:rPr>
        <w:t>данные</w:t>
      </w:r>
      <w:r w:rsidR="00F6357C">
        <w:rPr>
          <w:rFonts w:eastAsia="Times New Roman" w:cs="Times New Roman"/>
          <w:szCs w:val="28"/>
          <w:lang w:eastAsia="ru-RU"/>
        </w:rPr>
        <w:t>, генерируемые</w:t>
      </w:r>
      <w:r w:rsidR="00DC2CFF" w:rsidRPr="00DC2CFF">
        <w:rPr>
          <w:rFonts w:eastAsia="Times New Roman" w:cs="Times New Roman"/>
          <w:szCs w:val="28"/>
          <w:lang w:eastAsia="ru-RU"/>
        </w:rPr>
        <w:t xml:space="preserve"> в ходе операций по </w:t>
      </w:r>
      <w:proofErr w:type="spellStart"/>
      <w:r w:rsidR="00DC2CFF" w:rsidRPr="00DC2CFF">
        <w:rPr>
          <w:rFonts w:eastAsia="Times New Roman" w:cs="Times New Roman"/>
          <w:szCs w:val="28"/>
          <w:lang w:eastAsia="ru-RU"/>
        </w:rPr>
        <w:t>кибербезопасности</w:t>
      </w:r>
      <w:proofErr w:type="spellEnd"/>
      <w:r w:rsidR="006D6B5D">
        <w:rPr>
          <w:rFonts w:eastAsia="Times New Roman" w:cs="Times New Roman"/>
          <w:szCs w:val="28"/>
          <w:lang w:eastAsia="ru-RU"/>
        </w:rPr>
        <w:t xml:space="preserve"> </w:t>
      </w:r>
      <w:r w:rsidR="006D6B5D" w:rsidRPr="006D6B5D">
        <w:rPr>
          <w:rFonts w:eastAsia="Times New Roman" w:cs="Times New Roman"/>
          <w:szCs w:val="28"/>
          <w:lang w:eastAsia="ru-RU"/>
        </w:rPr>
        <w:t>(лог-файлы, сетевые данные)</w:t>
      </w:r>
      <w:r w:rsidR="006D6B5D">
        <w:rPr>
          <w:rFonts w:eastAsia="Times New Roman" w:cs="Times New Roman"/>
          <w:szCs w:val="28"/>
          <w:lang w:eastAsia="ru-RU"/>
        </w:rPr>
        <w:t xml:space="preserve"> (их в сумме 80%).</w:t>
      </w:r>
    </w:p>
    <w:p w14:paraId="5139527A" w14:textId="27DF42B2" w:rsidR="00AA3891" w:rsidRDefault="00AA3891" w:rsidP="00AA3891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- </w:t>
      </w:r>
      <w:proofErr w:type="spellStart"/>
      <w:r w:rsidRPr="00186ACA">
        <w:rPr>
          <w:rFonts w:eastAsia="Times New Roman" w:cs="Times New Roman"/>
          <w:szCs w:val="28"/>
          <w:lang w:eastAsia="ru-RU"/>
        </w:rPr>
        <w:t>PostgreSQL</w:t>
      </w:r>
      <w:proofErr w:type="spellEnd"/>
      <w:r w:rsidRPr="00186ACA">
        <w:rPr>
          <w:rFonts w:eastAsia="Times New Roman" w:cs="Times New Roman"/>
          <w:szCs w:val="28"/>
          <w:lang w:eastAsia="ru-RU"/>
        </w:rPr>
        <w:t xml:space="preserve"> для структурированных данных</w:t>
      </w:r>
      <w:r>
        <w:rPr>
          <w:rFonts w:eastAsia="Times New Roman" w:cs="Times New Roman"/>
          <w:szCs w:val="28"/>
          <w:lang w:eastAsia="ru-RU"/>
        </w:rPr>
        <w:t>, например, данных о пользователях, их всего 20%.</w:t>
      </w:r>
    </w:p>
    <w:p w14:paraId="2B7C501A" w14:textId="240C0035" w:rsidR="006E7982" w:rsidRPr="008F2C6D" w:rsidRDefault="006E7982" w:rsidP="00186ACA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8F2C6D">
        <w:rPr>
          <w:rFonts w:eastAsia="Times New Roman" w:cs="Times New Roman"/>
          <w:b/>
          <w:szCs w:val="28"/>
          <w:lang w:eastAsia="ru-RU"/>
        </w:rPr>
        <w:t>Слой обработки данных</w:t>
      </w:r>
      <w:r w:rsidR="00587E3E">
        <w:rPr>
          <w:rFonts w:eastAsia="Times New Roman" w:cs="Times New Roman"/>
          <w:b/>
          <w:szCs w:val="28"/>
          <w:lang w:eastAsia="ru-RU"/>
        </w:rPr>
        <w:t>:</w:t>
      </w:r>
      <w:r w:rsidRPr="008F2C6D">
        <w:rPr>
          <w:rFonts w:eastAsia="Times New Roman" w:cs="Times New Roman"/>
          <w:b/>
          <w:szCs w:val="28"/>
          <w:lang w:eastAsia="ru-RU"/>
        </w:rPr>
        <w:t xml:space="preserve"> </w:t>
      </w:r>
    </w:p>
    <w:p w14:paraId="34E411A0" w14:textId="756725C6" w:rsidR="006E7982" w:rsidRDefault="006E7982" w:rsidP="00DC2CFF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6E7982">
        <w:rPr>
          <w:rFonts w:eastAsia="Times New Roman" w:cs="Times New Roman"/>
          <w:szCs w:val="28"/>
          <w:lang w:eastAsia="ru-RU"/>
        </w:rPr>
        <w:t xml:space="preserve"> - </w:t>
      </w:r>
      <w:r w:rsidR="00AA3891" w:rsidRPr="00AA3891">
        <w:rPr>
          <w:rFonts w:eastAsia="Times New Roman" w:cs="Times New Roman"/>
          <w:szCs w:val="28"/>
          <w:lang w:eastAsia="ru-RU"/>
        </w:rPr>
        <w:t xml:space="preserve">Apache </w:t>
      </w:r>
      <w:proofErr w:type="spellStart"/>
      <w:r w:rsidR="00AA3891" w:rsidRPr="00AA3891">
        <w:rPr>
          <w:rFonts w:eastAsia="Times New Roman" w:cs="Times New Roman"/>
          <w:szCs w:val="28"/>
          <w:lang w:eastAsia="ru-RU"/>
        </w:rPr>
        <w:t>Storm</w:t>
      </w:r>
      <w:proofErr w:type="spellEnd"/>
      <w:r w:rsidR="00AA3891">
        <w:rPr>
          <w:rFonts w:eastAsia="Times New Roman" w:cs="Times New Roman"/>
          <w:szCs w:val="28"/>
          <w:lang w:eastAsia="ru-RU"/>
        </w:rPr>
        <w:t xml:space="preserve"> для потоковых данных (низкая задержка менее 1 секунды, интеграция с </w:t>
      </w:r>
      <w:proofErr w:type="spellStart"/>
      <w:r w:rsidR="00AA3891" w:rsidRPr="00AA3891">
        <w:rPr>
          <w:rFonts w:eastAsia="Times New Roman" w:cs="Times New Roman"/>
          <w:szCs w:val="28"/>
          <w:lang w:eastAsia="ru-RU"/>
        </w:rPr>
        <w:t>Hadoop</w:t>
      </w:r>
      <w:proofErr w:type="spellEnd"/>
      <w:r w:rsidR="00E5635A">
        <w:rPr>
          <w:rFonts w:eastAsia="Times New Roman" w:cs="Times New Roman"/>
          <w:szCs w:val="28"/>
          <w:lang w:eastAsia="ru-RU"/>
        </w:rPr>
        <w:t>, в</w:t>
      </w:r>
      <w:r w:rsidR="00E5635A" w:rsidRPr="00E5635A">
        <w:rPr>
          <w:rFonts w:eastAsia="Times New Roman" w:cs="Times New Roman"/>
          <w:szCs w:val="28"/>
          <w:lang w:eastAsia="ru-RU"/>
        </w:rPr>
        <w:t>строенные обработчики позволяют выполнять различные задачи над событиями безопасности — фильтрацию, нормализацию, разбор (</w:t>
      </w:r>
      <w:proofErr w:type="spellStart"/>
      <w:r w:rsidR="00E5635A" w:rsidRPr="00E5635A">
        <w:rPr>
          <w:rFonts w:eastAsia="Times New Roman" w:cs="Times New Roman"/>
          <w:szCs w:val="28"/>
          <w:lang w:eastAsia="ru-RU"/>
        </w:rPr>
        <w:t>парсинг</w:t>
      </w:r>
      <w:proofErr w:type="spellEnd"/>
      <w:r w:rsidR="00E5635A" w:rsidRPr="00E5635A">
        <w:rPr>
          <w:rFonts w:eastAsia="Times New Roman" w:cs="Times New Roman"/>
          <w:szCs w:val="28"/>
          <w:lang w:eastAsia="ru-RU"/>
        </w:rPr>
        <w:t>), обогащение сведениями об угрозах</w:t>
      </w:r>
      <w:r w:rsidR="00AA3891" w:rsidRPr="00AA3891">
        <w:rPr>
          <w:rFonts w:eastAsia="Times New Roman" w:cs="Times New Roman"/>
          <w:szCs w:val="28"/>
          <w:lang w:eastAsia="ru-RU"/>
        </w:rPr>
        <w:t>)</w:t>
      </w:r>
      <w:r w:rsidR="008413B0">
        <w:rPr>
          <w:rFonts w:eastAsia="Times New Roman" w:cs="Times New Roman"/>
          <w:szCs w:val="28"/>
          <w:lang w:eastAsia="ru-RU"/>
        </w:rPr>
        <w:t>.</w:t>
      </w:r>
    </w:p>
    <w:p w14:paraId="313743A9" w14:textId="5D9D44D9" w:rsidR="00E5635A" w:rsidRPr="006E7982" w:rsidRDefault="00E5635A" w:rsidP="00DC2CFF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 xml:space="preserve">- </w:t>
      </w:r>
      <w:r w:rsidRPr="00E5635A">
        <w:rPr>
          <w:rFonts w:eastAsia="Times New Roman" w:cs="Times New Roman"/>
          <w:szCs w:val="28"/>
          <w:lang w:eastAsia="ru-RU"/>
        </w:rPr>
        <w:t xml:space="preserve">Apache </w:t>
      </w:r>
      <w:proofErr w:type="spellStart"/>
      <w:r w:rsidRPr="00E5635A">
        <w:rPr>
          <w:rFonts w:eastAsia="Times New Roman" w:cs="Times New Roman"/>
          <w:szCs w:val="28"/>
          <w:lang w:eastAsia="ru-RU"/>
        </w:rPr>
        <w:t>Metron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(</w:t>
      </w:r>
      <w:r w:rsidR="007646BC" w:rsidRPr="007646BC">
        <w:rPr>
          <w:rFonts w:eastAsia="Times New Roman" w:cs="Times New Roman"/>
          <w:szCs w:val="28"/>
          <w:lang w:eastAsia="ru-RU"/>
        </w:rPr>
        <w:t>масштабируемая платформа для расширенной аналитики безопасност</w:t>
      </w:r>
      <w:r w:rsidR="007646BC">
        <w:rPr>
          <w:rFonts w:eastAsia="Times New Roman" w:cs="Times New Roman"/>
          <w:szCs w:val="28"/>
          <w:lang w:eastAsia="ru-RU"/>
        </w:rPr>
        <w:t xml:space="preserve">и в режиме реального времени, развитие платформы при изменении условий </w:t>
      </w:r>
      <w:proofErr w:type="spellStart"/>
      <w:r w:rsidR="007646BC">
        <w:rPr>
          <w:rFonts w:eastAsia="Times New Roman" w:cs="Times New Roman"/>
          <w:szCs w:val="28"/>
          <w:lang w:eastAsia="ru-RU"/>
        </w:rPr>
        <w:t>кибербезопасности</w:t>
      </w:r>
      <w:proofErr w:type="spellEnd"/>
      <w:r w:rsidR="007646BC">
        <w:rPr>
          <w:rFonts w:eastAsia="Times New Roman" w:cs="Times New Roman"/>
          <w:szCs w:val="28"/>
          <w:lang w:eastAsia="ru-RU"/>
        </w:rPr>
        <w:t xml:space="preserve"> сообществом</w:t>
      </w:r>
      <w:r w:rsidR="007646BC" w:rsidRPr="007646BC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7646BC" w:rsidRPr="007646BC">
        <w:rPr>
          <w:rFonts w:eastAsia="Times New Roman" w:cs="Times New Roman"/>
          <w:szCs w:val="28"/>
          <w:lang w:eastAsia="ru-RU"/>
        </w:rPr>
        <w:t>Hadoop</w:t>
      </w:r>
      <w:proofErr w:type="spellEnd"/>
      <w:r>
        <w:rPr>
          <w:rFonts w:eastAsia="Times New Roman" w:cs="Times New Roman"/>
          <w:szCs w:val="28"/>
          <w:lang w:eastAsia="ru-RU"/>
        </w:rPr>
        <w:t>)</w:t>
      </w:r>
      <w:r w:rsidR="008413B0">
        <w:rPr>
          <w:rFonts w:eastAsia="Times New Roman" w:cs="Times New Roman"/>
          <w:szCs w:val="28"/>
          <w:lang w:eastAsia="ru-RU"/>
        </w:rPr>
        <w:t>.</w:t>
      </w:r>
    </w:p>
    <w:p w14:paraId="2C85023D" w14:textId="7B70C086" w:rsidR="006E7982" w:rsidRPr="008F2C6D" w:rsidRDefault="006E7982" w:rsidP="006E7982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8F2C6D">
        <w:rPr>
          <w:rFonts w:eastAsia="Times New Roman" w:cs="Times New Roman"/>
          <w:b/>
          <w:szCs w:val="28"/>
          <w:lang w:eastAsia="ru-RU"/>
        </w:rPr>
        <w:t>Слой аналитики и машинного обучения</w:t>
      </w:r>
      <w:r w:rsidR="00587E3E">
        <w:rPr>
          <w:rFonts w:eastAsia="Times New Roman" w:cs="Times New Roman"/>
          <w:b/>
          <w:szCs w:val="28"/>
          <w:lang w:eastAsia="ru-RU"/>
        </w:rPr>
        <w:t>:</w:t>
      </w:r>
      <w:r w:rsidRPr="008F2C6D">
        <w:rPr>
          <w:rFonts w:eastAsia="Times New Roman" w:cs="Times New Roman"/>
          <w:b/>
          <w:szCs w:val="28"/>
          <w:lang w:eastAsia="ru-RU"/>
        </w:rPr>
        <w:t xml:space="preserve"> </w:t>
      </w:r>
    </w:p>
    <w:p w14:paraId="7509D7EE" w14:textId="12FBB6B7" w:rsidR="001A69F9" w:rsidRDefault="006E7982" w:rsidP="001A69F9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6E7982">
        <w:rPr>
          <w:rFonts w:eastAsia="Times New Roman" w:cs="Times New Roman"/>
          <w:szCs w:val="28"/>
          <w:lang w:eastAsia="ru-RU"/>
        </w:rPr>
        <w:t xml:space="preserve"> -</w:t>
      </w:r>
      <w:r w:rsidR="001A69F9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8413B0" w:rsidRPr="008413B0">
        <w:rPr>
          <w:rFonts w:eastAsia="Times New Roman" w:cs="Times New Roman"/>
          <w:szCs w:val="28"/>
          <w:lang w:eastAsia="ru-RU"/>
        </w:rPr>
        <w:t>TensorFlow</w:t>
      </w:r>
      <w:proofErr w:type="spellEnd"/>
      <w:r w:rsidR="008413B0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="008413B0" w:rsidRPr="008413B0">
        <w:rPr>
          <w:rFonts w:eastAsia="Times New Roman" w:cs="Times New Roman"/>
          <w:szCs w:val="28"/>
          <w:lang w:eastAsia="ru-RU"/>
        </w:rPr>
        <w:t>PyTorch</w:t>
      </w:r>
      <w:proofErr w:type="spellEnd"/>
      <w:r w:rsidR="008413B0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="008413B0" w:rsidRPr="008413B0">
        <w:rPr>
          <w:rFonts w:eastAsia="Times New Roman" w:cs="Times New Roman"/>
          <w:szCs w:val="28"/>
          <w:lang w:eastAsia="ru-RU"/>
        </w:rPr>
        <w:t>Keras</w:t>
      </w:r>
      <w:proofErr w:type="spellEnd"/>
      <w:r w:rsidR="008413B0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="008413B0" w:rsidRPr="008413B0">
        <w:rPr>
          <w:rFonts w:eastAsia="Times New Roman" w:cs="Times New Roman"/>
          <w:szCs w:val="28"/>
          <w:lang w:eastAsia="ru-RU"/>
        </w:rPr>
        <w:t>Scikit-learn</w:t>
      </w:r>
      <w:proofErr w:type="spellEnd"/>
      <w:r w:rsidR="008413B0">
        <w:rPr>
          <w:rFonts w:eastAsia="Times New Roman" w:cs="Times New Roman"/>
          <w:szCs w:val="28"/>
          <w:lang w:eastAsia="ru-RU"/>
        </w:rPr>
        <w:t xml:space="preserve"> для моделей машинного обучения.</w:t>
      </w:r>
    </w:p>
    <w:p w14:paraId="0D229F12" w14:textId="273E74FF" w:rsidR="001A69F9" w:rsidRDefault="001A69F9" w:rsidP="001A69F9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- </w:t>
      </w:r>
      <w:r w:rsidR="006F535E" w:rsidRPr="006F535E">
        <w:rPr>
          <w:rFonts w:eastAsia="Times New Roman" w:cs="Times New Roman"/>
          <w:szCs w:val="28"/>
          <w:lang w:eastAsia="ru-RU"/>
        </w:rPr>
        <w:t>CTRLHACK</w:t>
      </w:r>
      <w:r w:rsidR="006F535E">
        <w:rPr>
          <w:rFonts w:eastAsia="Times New Roman" w:cs="Times New Roman"/>
          <w:szCs w:val="28"/>
          <w:lang w:eastAsia="ru-RU"/>
        </w:rPr>
        <w:t xml:space="preserve"> (платформа симуляции </w:t>
      </w:r>
      <w:proofErr w:type="spellStart"/>
      <w:r w:rsidR="006F535E">
        <w:rPr>
          <w:rFonts w:eastAsia="Times New Roman" w:cs="Times New Roman"/>
          <w:szCs w:val="28"/>
          <w:lang w:eastAsia="ru-RU"/>
        </w:rPr>
        <w:t>кибератак</w:t>
      </w:r>
      <w:proofErr w:type="spellEnd"/>
      <w:r w:rsidR="006F535E">
        <w:rPr>
          <w:rFonts w:eastAsia="Times New Roman" w:cs="Times New Roman"/>
          <w:szCs w:val="28"/>
          <w:lang w:eastAsia="ru-RU"/>
        </w:rPr>
        <w:t xml:space="preserve"> для анализа уязвимостей и улучшения моделей обучения, российская разработка).</w:t>
      </w:r>
    </w:p>
    <w:p w14:paraId="0530F096" w14:textId="79B5C9C1" w:rsidR="001A69F9" w:rsidRDefault="001A69F9" w:rsidP="001A69F9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- </w:t>
      </w:r>
      <w:proofErr w:type="spellStart"/>
      <w:r w:rsidR="006F535E" w:rsidRPr="006F535E">
        <w:rPr>
          <w:rFonts w:eastAsia="Times New Roman" w:cs="Times New Roman"/>
          <w:szCs w:val="28"/>
          <w:lang w:eastAsia="ru-RU"/>
        </w:rPr>
        <w:t>Jupyter</w:t>
      </w:r>
      <w:proofErr w:type="spellEnd"/>
      <w:r w:rsidR="006F535E" w:rsidRPr="006F535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6F535E" w:rsidRPr="006F535E">
        <w:rPr>
          <w:rFonts w:eastAsia="Times New Roman" w:cs="Times New Roman"/>
          <w:szCs w:val="28"/>
          <w:lang w:eastAsia="ru-RU"/>
        </w:rPr>
        <w:t>Notebooks</w:t>
      </w:r>
      <w:proofErr w:type="spellEnd"/>
      <w:r w:rsidR="006F535E" w:rsidRPr="006F535E">
        <w:rPr>
          <w:rFonts w:eastAsia="Times New Roman" w:cs="Times New Roman"/>
          <w:szCs w:val="28"/>
          <w:lang w:eastAsia="ru-RU"/>
        </w:rPr>
        <w:t xml:space="preserve"> для </w:t>
      </w:r>
      <w:r w:rsidR="006F535E">
        <w:rPr>
          <w:rFonts w:eastAsia="Times New Roman" w:cs="Times New Roman"/>
          <w:szCs w:val="28"/>
          <w:lang w:eastAsia="ru-RU"/>
        </w:rPr>
        <w:t>интерактивной аналитики.</w:t>
      </w:r>
    </w:p>
    <w:p w14:paraId="4E09EB05" w14:textId="6F720AF8" w:rsidR="006F535E" w:rsidRPr="00753621" w:rsidRDefault="00310786" w:rsidP="00753621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</w:t>
      </w:r>
      <w:r w:rsidR="00753621" w:rsidRPr="00753621">
        <w:rPr>
          <w:rFonts w:eastAsia="Times New Roman" w:cs="Times New Roman"/>
          <w:szCs w:val="28"/>
          <w:lang w:eastAsia="ru-RU"/>
        </w:rPr>
        <w:t xml:space="preserve"> Apache </w:t>
      </w:r>
      <w:proofErr w:type="spellStart"/>
      <w:r w:rsidR="00753621" w:rsidRPr="00753621">
        <w:rPr>
          <w:rFonts w:eastAsia="Times New Roman" w:cs="Times New Roman"/>
          <w:szCs w:val="28"/>
          <w:lang w:eastAsia="ru-RU"/>
        </w:rPr>
        <w:t>Superset</w:t>
      </w:r>
      <w:proofErr w:type="spellEnd"/>
      <w:r w:rsidR="00753621" w:rsidRPr="00753621">
        <w:rPr>
          <w:rFonts w:eastAsia="Times New Roman" w:cs="Times New Roman"/>
          <w:szCs w:val="28"/>
          <w:lang w:eastAsia="ru-RU"/>
        </w:rPr>
        <w:t xml:space="preserve"> для визуализации и </w:t>
      </w:r>
      <w:proofErr w:type="spellStart"/>
      <w:r w:rsidR="00753621" w:rsidRPr="00753621">
        <w:rPr>
          <w:rFonts w:eastAsia="Times New Roman" w:cs="Times New Roman"/>
          <w:szCs w:val="28"/>
          <w:lang w:eastAsia="ru-RU"/>
        </w:rPr>
        <w:t>дашбордов</w:t>
      </w:r>
      <w:proofErr w:type="spellEnd"/>
      <w:r w:rsidR="00753621" w:rsidRPr="00753621">
        <w:rPr>
          <w:rFonts w:eastAsia="Times New Roman" w:cs="Times New Roman"/>
          <w:szCs w:val="28"/>
          <w:lang w:eastAsia="ru-RU"/>
        </w:rPr>
        <w:t>.</w:t>
      </w:r>
    </w:p>
    <w:p w14:paraId="080C5DB9" w14:textId="2F96DBA0" w:rsidR="001E27CA" w:rsidRPr="008F2C6D" w:rsidRDefault="006E7982" w:rsidP="001A69F9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8F2C6D">
        <w:rPr>
          <w:rFonts w:eastAsia="Times New Roman" w:cs="Times New Roman"/>
          <w:b/>
          <w:szCs w:val="28"/>
          <w:lang w:eastAsia="ru-RU"/>
        </w:rPr>
        <w:t>Слой управления данными</w:t>
      </w:r>
      <w:r w:rsidR="00587E3E">
        <w:rPr>
          <w:rFonts w:eastAsia="Times New Roman" w:cs="Times New Roman"/>
          <w:b/>
          <w:szCs w:val="28"/>
          <w:lang w:eastAsia="ru-RU"/>
        </w:rPr>
        <w:t>:</w:t>
      </w:r>
    </w:p>
    <w:p w14:paraId="5B052C35" w14:textId="108961FE" w:rsidR="006E7982" w:rsidRPr="006E7982" w:rsidRDefault="006E7982" w:rsidP="00A54123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6E7982">
        <w:rPr>
          <w:rFonts w:eastAsia="Times New Roman" w:cs="Times New Roman"/>
          <w:szCs w:val="28"/>
          <w:lang w:eastAsia="ru-RU"/>
        </w:rPr>
        <w:t xml:space="preserve">- </w:t>
      </w:r>
      <w:r w:rsidR="00676613" w:rsidRPr="00676613">
        <w:rPr>
          <w:rFonts w:eastAsia="Times New Roman" w:cs="Times New Roman"/>
          <w:szCs w:val="28"/>
          <w:lang w:eastAsia="ru-RU"/>
        </w:rPr>
        <w:t xml:space="preserve">Apache </w:t>
      </w:r>
      <w:proofErr w:type="spellStart"/>
      <w:r w:rsidR="00676613" w:rsidRPr="00676613">
        <w:rPr>
          <w:rFonts w:eastAsia="Times New Roman" w:cs="Times New Roman"/>
          <w:szCs w:val="28"/>
          <w:lang w:eastAsia="ru-RU"/>
        </w:rPr>
        <w:t>Atlas</w:t>
      </w:r>
      <w:proofErr w:type="spellEnd"/>
      <w:r w:rsidR="00676613">
        <w:rPr>
          <w:rFonts w:eastAsia="Times New Roman" w:cs="Times New Roman"/>
          <w:szCs w:val="28"/>
          <w:lang w:eastAsia="ru-RU"/>
        </w:rPr>
        <w:t xml:space="preserve"> для управления метаданными (обеспечение соблюдения политик</w:t>
      </w:r>
      <w:r w:rsidR="00A54123">
        <w:rPr>
          <w:rFonts w:eastAsia="Times New Roman" w:cs="Times New Roman"/>
          <w:szCs w:val="28"/>
          <w:lang w:eastAsia="ru-RU"/>
        </w:rPr>
        <w:t>, определение ограничений доступа на основе ролей</w:t>
      </w:r>
      <w:r w:rsidR="00676613">
        <w:rPr>
          <w:rFonts w:eastAsia="Times New Roman" w:cs="Times New Roman"/>
          <w:szCs w:val="28"/>
          <w:lang w:eastAsia="ru-RU"/>
        </w:rPr>
        <w:t>)</w:t>
      </w:r>
      <w:r w:rsidR="00A54123">
        <w:rPr>
          <w:rFonts w:eastAsia="Times New Roman" w:cs="Times New Roman"/>
          <w:szCs w:val="28"/>
          <w:lang w:eastAsia="ru-RU"/>
        </w:rPr>
        <w:t>.</w:t>
      </w:r>
      <w:r w:rsidRPr="006E7982">
        <w:rPr>
          <w:rFonts w:eastAsia="Times New Roman" w:cs="Times New Roman"/>
          <w:szCs w:val="28"/>
          <w:lang w:eastAsia="ru-RU"/>
        </w:rPr>
        <w:t xml:space="preserve"> </w:t>
      </w:r>
    </w:p>
    <w:p w14:paraId="707DDB65" w14:textId="49746835" w:rsidR="006E7982" w:rsidRPr="008F2C6D" w:rsidRDefault="006E7982" w:rsidP="006E7982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8F2C6D">
        <w:rPr>
          <w:rFonts w:eastAsia="Times New Roman" w:cs="Times New Roman"/>
          <w:b/>
          <w:szCs w:val="28"/>
          <w:lang w:eastAsia="ru-RU"/>
        </w:rPr>
        <w:t xml:space="preserve">Слой </w:t>
      </w:r>
      <w:proofErr w:type="spellStart"/>
      <w:r w:rsidRPr="008F2C6D">
        <w:rPr>
          <w:rFonts w:eastAsia="Times New Roman" w:cs="Times New Roman"/>
          <w:b/>
          <w:szCs w:val="28"/>
          <w:lang w:eastAsia="ru-RU"/>
        </w:rPr>
        <w:t>оркестрации</w:t>
      </w:r>
      <w:proofErr w:type="spellEnd"/>
      <w:r w:rsidRPr="008F2C6D">
        <w:rPr>
          <w:rFonts w:eastAsia="Times New Roman" w:cs="Times New Roman"/>
          <w:b/>
          <w:szCs w:val="28"/>
          <w:lang w:eastAsia="ru-RU"/>
        </w:rPr>
        <w:t xml:space="preserve"> и мониторинга</w:t>
      </w:r>
      <w:r w:rsidR="00587E3E">
        <w:rPr>
          <w:rFonts w:eastAsia="Times New Roman" w:cs="Times New Roman"/>
          <w:b/>
          <w:szCs w:val="28"/>
          <w:lang w:eastAsia="ru-RU"/>
        </w:rPr>
        <w:t>:</w:t>
      </w:r>
      <w:r w:rsidRPr="008F2C6D">
        <w:rPr>
          <w:rFonts w:eastAsia="Times New Roman" w:cs="Times New Roman"/>
          <w:b/>
          <w:szCs w:val="28"/>
          <w:lang w:eastAsia="ru-RU"/>
        </w:rPr>
        <w:t xml:space="preserve"> </w:t>
      </w:r>
    </w:p>
    <w:p w14:paraId="2756B258" w14:textId="588BE3FA" w:rsidR="006E7982" w:rsidRPr="006E7982" w:rsidRDefault="006E7982" w:rsidP="006E7982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6E7982">
        <w:rPr>
          <w:rFonts w:eastAsia="Times New Roman" w:cs="Times New Roman"/>
          <w:szCs w:val="28"/>
          <w:lang w:eastAsia="ru-RU"/>
        </w:rPr>
        <w:t xml:space="preserve"> - </w:t>
      </w:r>
      <w:r w:rsidR="002F085D" w:rsidRPr="002F085D">
        <w:rPr>
          <w:rFonts w:eastAsia="Times New Roman" w:cs="Times New Roman"/>
          <w:szCs w:val="28"/>
          <w:lang w:eastAsia="ru-RU"/>
        </w:rPr>
        <w:t>Ansible</w:t>
      </w:r>
      <w:r w:rsidR="002F085D">
        <w:rPr>
          <w:rFonts w:eastAsia="Times New Roman" w:cs="Times New Roman"/>
          <w:szCs w:val="28"/>
          <w:lang w:eastAsia="ru-RU"/>
        </w:rPr>
        <w:t xml:space="preserve"> </w:t>
      </w:r>
      <w:r w:rsidRPr="006E7982">
        <w:rPr>
          <w:rFonts w:eastAsia="Times New Roman" w:cs="Times New Roman"/>
          <w:szCs w:val="28"/>
          <w:lang w:eastAsia="ru-RU"/>
        </w:rPr>
        <w:t xml:space="preserve">для </w:t>
      </w:r>
      <w:proofErr w:type="spellStart"/>
      <w:r w:rsidRPr="006E7982">
        <w:rPr>
          <w:rFonts w:eastAsia="Times New Roman" w:cs="Times New Roman"/>
          <w:szCs w:val="28"/>
          <w:lang w:eastAsia="ru-RU"/>
        </w:rPr>
        <w:t>оркестрации</w:t>
      </w:r>
      <w:proofErr w:type="spellEnd"/>
      <w:r w:rsidRPr="006E7982">
        <w:rPr>
          <w:rFonts w:eastAsia="Times New Roman" w:cs="Times New Roman"/>
          <w:szCs w:val="28"/>
          <w:lang w:eastAsia="ru-RU"/>
        </w:rPr>
        <w:t xml:space="preserve"> рабочих процессов</w:t>
      </w:r>
      <w:r w:rsidR="002F085D">
        <w:rPr>
          <w:rFonts w:eastAsia="Times New Roman" w:cs="Times New Roman"/>
          <w:szCs w:val="28"/>
          <w:lang w:eastAsia="ru-RU"/>
        </w:rPr>
        <w:t xml:space="preserve">, </w:t>
      </w:r>
      <w:r w:rsidR="002F085D" w:rsidRPr="002F085D">
        <w:rPr>
          <w:rFonts w:eastAsia="Times New Roman" w:cs="Times New Roman"/>
          <w:szCs w:val="28"/>
          <w:lang w:eastAsia="ru-RU"/>
        </w:rPr>
        <w:t>для проверки соответствия системы политикам организации и нормативным требованиям</w:t>
      </w:r>
      <w:r w:rsidRPr="006E7982">
        <w:rPr>
          <w:rFonts w:eastAsia="Times New Roman" w:cs="Times New Roman"/>
          <w:szCs w:val="28"/>
          <w:lang w:eastAsia="ru-RU"/>
        </w:rPr>
        <w:t xml:space="preserve">. </w:t>
      </w:r>
    </w:p>
    <w:p w14:paraId="164C92FF" w14:textId="666150FE" w:rsidR="001E27CA" w:rsidRDefault="006E7982" w:rsidP="006E7982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6E7982">
        <w:rPr>
          <w:rFonts w:eastAsia="Times New Roman" w:cs="Times New Roman"/>
          <w:szCs w:val="28"/>
          <w:lang w:eastAsia="ru-RU"/>
        </w:rPr>
        <w:t xml:space="preserve"> - </w:t>
      </w:r>
      <w:proofErr w:type="spellStart"/>
      <w:r w:rsidR="00A54123" w:rsidRPr="00A54123">
        <w:rPr>
          <w:rFonts w:eastAsia="Times New Roman" w:cs="Times New Roman"/>
          <w:szCs w:val="28"/>
          <w:lang w:eastAsia="ru-RU"/>
        </w:rPr>
        <w:t>Git</w:t>
      </w:r>
      <w:proofErr w:type="spellEnd"/>
      <w:r w:rsidR="00A54123">
        <w:rPr>
          <w:rFonts w:eastAsia="Times New Roman" w:cs="Times New Roman"/>
          <w:szCs w:val="28"/>
          <w:lang w:eastAsia="ru-RU"/>
        </w:rPr>
        <w:t xml:space="preserve"> для управления конфигурациями.</w:t>
      </w:r>
    </w:p>
    <w:p w14:paraId="3E6D0B0C" w14:textId="09B5D85F" w:rsidR="00A54123" w:rsidRDefault="00A54123" w:rsidP="006E7982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- </w:t>
      </w:r>
      <w:proofErr w:type="spellStart"/>
      <w:r w:rsidR="002F085D" w:rsidRPr="002F085D">
        <w:rPr>
          <w:rFonts w:eastAsia="Times New Roman" w:cs="Times New Roman"/>
          <w:szCs w:val="28"/>
          <w:lang w:eastAsia="ru-RU"/>
        </w:rPr>
        <w:t>Grafana</w:t>
      </w:r>
      <w:proofErr w:type="spellEnd"/>
      <w:r w:rsidR="002F085D">
        <w:rPr>
          <w:rFonts w:eastAsia="Times New Roman" w:cs="Times New Roman"/>
          <w:szCs w:val="28"/>
          <w:lang w:eastAsia="ru-RU"/>
        </w:rPr>
        <w:t xml:space="preserve"> для визуализации данных мониторинга.</w:t>
      </w:r>
    </w:p>
    <w:p w14:paraId="6E2ED732" w14:textId="02B3FA97" w:rsidR="004576D7" w:rsidRDefault="002F085D" w:rsidP="009448D9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2F085D">
        <w:rPr>
          <w:rFonts w:eastAsia="Times New Roman" w:cs="Times New Roman"/>
          <w:b/>
          <w:szCs w:val="28"/>
          <w:lang w:eastAsia="ru-RU"/>
        </w:rPr>
        <w:t xml:space="preserve">3. </w:t>
      </w:r>
      <w:r w:rsidR="004576D7">
        <w:rPr>
          <w:rFonts w:eastAsia="Times New Roman" w:cs="Times New Roman"/>
          <w:b/>
          <w:szCs w:val="28"/>
          <w:lang w:eastAsia="ru-RU"/>
        </w:rPr>
        <w:t>Схемы «звезда» и «снежинка</w:t>
      </w:r>
      <w:r w:rsidR="009448D9">
        <w:rPr>
          <w:rFonts w:eastAsia="Times New Roman" w:cs="Times New Roman"/>
          <w:b/>
          <w:szCs w:val="28"/>
          <w:lang w:eastAsia="ru-RU"/>
        </w:rPr>
        <w:t>»</w:t>
      </w:r>
      <w:r w:rsidR="004576D7">
        <w:rPr>
          <w:rFonts w:eastAsia="Times New Roman" w:cs="Times New Roman"/>
          <w:b/>
          <w:szCs w:val="28"/>
          <w:lang w:eastAsia="ru-RU"/>
        </w:rPr>
        <w:t xml:space="preserve"> для базового представления хранения данных и для процессов комп</w:t>
      </w:r>
      <w:r w:rsidR="009448D9">
        <w:rPr>
          <w:rFonts w:eastAsia="Times New Roman" w:cs="Times New Roman"/>
          <w:b/>
          <w:szCs w:val="28"/>
          <w:lang w:eastAsia="ru-RU"/>
        </w:rPr>
        <w:t xml:space="preserve">ании в сфере </w:t>
      </w:r>
      <w:proofErr w:type="spellStart"/>
      <w:r w:rsidR="009448D9">
        <w:rPr>
          <w:rFonts w:eastAsia="Times New Roman" w:cs="Times New Roman"/>
          <w:b/>
          <w:szCs w:val="28"/>
          <w:lang w:eastAsia="ru-RU"/>
        </w:rPr>
        <w:t>кибербезопасности</w:t>
      </w:r>
      <w:proofErr w:type="spellEnd"/>
      <w:r w:rsidR="009448D9">
        <w:rPr>
          <w:rFonts w:eastAsia="Times New Roman" w:cs="Times New Roman"/>
          <w:b/>
          <w:szCs w:val="28"/>
          <w:lang w:eastAsia="ru-RU"/>
        </w:rPr>
        <w:t>.</w:t>
      </w:r>
    </w:p>
    <w:p w14:paraId="7937992E" w14:textId="1B8D00BE" w:rsidR="009448D9" w:rsidRDefault="009448D9" w:rsidP="009448D9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Схема «звезда» на рисунке 1 представляет вариант хранения данных о </w:t>
      </w:r>
      <w:proofErr w:type="spellStart"/>
      <w:r>
        <w:rPr>
          <w:rFonts w:eastAsia="Times New Roman" w:cs="Times New Roman"/>
          <w:szCs w:val="28"/>
          <w:lang w:eastAsia="ru-RU"/>
        </w:rPr>
        <w:t>киберугрозах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пользователей.</w:t>
      </w:r>
    </w:p>
    <w:p w14:paraId="0B623C9D" w14:textId="584B3060" w:rsidR="009448D9" w:rsidRDefault="009448D9" w:rsidP="009448D9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9448D9"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0CCF5865" wp14:editId="6FA73960">
            <wp:extent cx="3734212" cy="3530600"/>
            <wp:effectExtent l="0" t="0" r="0" b="0"/>
            <wp:docPr id="1" name="Рисунок 1" descr="C:\Users\serge\Downloads\Звезда_Сергеева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e\Downloads\Звезда_Сергеева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318" cy="353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BB9D3" w14:textId="20B1424C" w:rsidR="009448D9" w:rsidRDefault="009448D9" w:rsidP="009448D9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1 – Схема «Звезда» для данных по </w:t>
      </w:r>
      <w:proofErr w:type="spellStart"/>
      <w:r>
        <w:rPr>
          <w:rFonts w:eastAsia="Times New Roman" w:cs="Times New Roman"/>
          <w:szCs w:val="28"/>
          <w:lang w:eastAsia="ru-RU"/>
        </w:rPr>
        <w:t>киберугрозам</w:t>
      </w:r>
      <w:proofErr w:type="spellEnd"/>
    </w:p>
    <w:p w14:paraId="4B491761" w14:textId="4E12BFCD" w:rsidR="009448D9" w:rsidRDefault="009448D9" w:rsidP="009448D9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4054F3F7" w14:textId="73DC7C1C" w:rsidR="009448D9" w:rsidRDefault="009448D9" w:rsidP="009448D9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Схема «снежинка» на рисунке 2 дополняет представление о хранении данных о нарушении безопасности.</w:t>
      </w:r>
    </w:p>
    <w:p w14:paraId="6C922904" w14:textId="4912C196" w:rsidR="00EF627C" w:rsidRDefault="00EF627C" w:rsidP="00EF627C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EF627C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703916DF" wp14:editId="572F350B">
            <wp:extent cx="5082901" cy="2876550"/>
            <wp:effectExtent l="0" t="0" r="3810" b="0"/>
            <wp:docPr id="2" name="Рисунок 2" descr="C:\Users\serge\Downloads\Снежинка_Сергеева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e\Downloads\Снежинка_Сергеева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662" cy="289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621E" w14:textId="5EFAE6C9" w:rsidR="00EF627C" w:rsidRDefault="00EF627C" w:rsidP="00EF627C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2 – Схема </w:t>
      </w:r>
      <w:r w:rsidR="003F7284">
        <w:rPr>
          <w:rFonts w:eastAsia="Times New Roman" w:cs="Times New Roman"/>
          <w:szCs w:val="28"/>
          <w:lang w:eastAsia="ru-RU"/>
        </w:rPr>
        <w:t xml:space="preserve">«Снежинка» для данных по </w:t>
      </w:r>
      <w:proofErr w:type="spellStart"/>
      <w:r w:rsidR="003F7284">
        <w:rPr>
          <w:rFonts w:eastAsia="Times New Roman" w:cs="Times New Roman"/>
          <w:szCs w:val="28"/>
          <w:lang w:eastAsia="ru-RU"/>
        </w:rPr>
        <w:t>киберугрозам</w:t>
      </w:r>
      <w:proofErr w:type="spellEnd"/>
    </w:p>
    <w:p w14:paraId="5A7486C8" w14:textId="436397B9" w:rsidR="003F7284" w:rsidRDefault="003F7284" w:rsidP="00EF627C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5EC071B7" w14:textId="04402FEA" w:rsidR="003F7284" w:rsidRDefault="003F7284" w:rsidP="003F7284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Схема «Снежинка» доказала большую эффективность, т. к. сокращает избыточность данных, для ее создания были внедрены дополнительные </w:t>
      </w:r>
      <w:r>
        <w:rPr>
          <w:rFonts w:eastAsia="Times New Roman" w:cs="Times New Roman"/>
          <w:szCs w:val="28"/>
          <w:lang w:eastAsia="ru-RU"/>
        </w:rPr>
        <w:lastRenderedPageBreak/>
        <w:t>данные о типах угроз, пользователей, устройств.</w:t>
      </w:r>
      <w:r w:rsidR="00587E3E">
        <w:rPr>
          <w:rFonts w:eastAsia="Times New Roman" w:cs="Times New Roman"/>
          <w:szCs w:val="28"/>
          <w:lang w:eastAsia="ru-RU"/>
        </w:rPr>
        <w:t xml:space="preserve"> Также она обеспечивает целостность данных, которые важны в сфере </w:t>
      </w:r>
      <w:proofErr w:type="spellStart"/>
      <w:r w:rsidR="00587E3E">
        <w:rPr>
          <w:rFonts w:eastAsia="Times New Roman" w:cs="Times New Roman"/>
          <w:szCs w:val="28"/>
          <w:lang w:eastAsia="ru-RU"/>
        </w:rPr>
        <w:t>кибербезопасности</w:t>
      </w:r>
      <w:proofErr w:type="spellEnd"/>
      <w:r w:rsidR="00587E3E">
        <w:rPr>
          <w:rFonts w:eastAsia="Times New Roman" w:cs="Times New Roman"/>
          <w:szCs w:val="28"/>
          <w:lang w:eastAsia="ru-RU"/>
        </w:rPr>
        <w:t>.</w:t>
      </w:r>
    </w:p>
    <w:p w14:paraId="40A6C907" w14:textId="5F096DF7" w:rsidR="002152E9" w:rsidRPr="002152E9" w:rsidRDefault="002152E9" w:rsidP="003F7284">
      <w:pPr>
        <w:spacing w:after="0"/>
        <w:ind w:firstLine="709"/>
        <w:rPr>
          <w:rFonts w:eastAsia="Times New Roman" w:cs="Times New Roman"/>
          <w:b/>
          <w:szCs w:val="28"/>
          <w:lang w:val="en-US" w:eastAsia="ru-RU"/>
        </w:rPr>
      </w:pPr>
      <w:r w:rsidRPr="002152E9">
        <w:rPr>
          <w:rFonts w:eastAsia="Times New Roman" w:cs="Times New Roman"/>
          <w:b/>
          <w:szCs w:val="28"/>
          <w:lang w:val="en-US" w:eastAsia="ru-RU"/>
        </w:rPr>
        <w:t xml:space="preserve">4. OLAP </w:t>
      </w:r>
      <w:r w:rsidRPr="002152E9">
        <w:rPr>
          <w:rFonts w:eastAsia="Times New Roman" w:cs="Times New Roman"/>
          <w:b/>
          <w:szCs w:val="28"/>
          <w:lang w:eastAsia="ru-RU"/>
        </w:rPr>
        <w:t xml:space="preserve">и </w:t>
      </w:r>
      <w:r w:rsidRPr="002152E9">
        <w:rPr>
          <w:rFonts w:eastAsia="Times New Roman" w:cs="Times New Roman"/>
          <w:b/>
          <w:szCs w:val="28"/>
          <w:lang w:val="en-US" w:eastAsia="ru-RU"/>
        </w:rPr>
        <w:t>OLTP.</w:t>
      </w:r>
    </w:p>
    <w:p w14:paraId="27A0DDBB" w14:textId="12361A97" w:rsidR="001A77E3" w:rsidRDefault="00F95E82" w:rsidP="003F7284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Для быстрого анализа данных можно создать </w:t>
      </w:r>
      <w:r>
        <w:rPr>
          <w:rFonts w:eastAsia="Times New Roman" w:cs="Times New Roman"/>
          <w:szCs w:val="28"/>
          <w:lang w:val="en-US" w:eastAsia="ru-RU"/>
        </w:rPr>
        <w:t>OLAP</w:t>
      </w:r>
      <w:r>
        <w:rPr>
          <w:rFonts w:eastAsia="Times New Roman" w:cs="Times New Roman"/>
          <w:szCs w:val="28"/>
          <w:lang w:eastAsia="ru-RU"/>
        </w:rPr>
        <w:t>-кубы с детализацией по типу устройства, угрозы, времени, региону, типу события, которые представлены на рисунке 3.</w:t>
      </w:r>
    </w:p>
    <w:p w14:paraId="670AEA5C" w14:textId="299B9F35" w:rsidR="00F95E82" w:rsidRDefault="00F95E82" w:rsidP="00F95E8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F95E82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3873D711" wp14:editId="42A0B063">
            <wp:extent cx="4669662" cy="3060700"/>
            <wp:effectExtent l="0" t="0" r="0" b="6350"/>
            <wp:docPr id="3" name="Рисунок 3" descr="C:\Users\serge\Downloads\OLAP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ge\Downloads\OLAP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08"/>
                    <a:stretch/>
                  </pic:blipFill>
                  <pic:spPr bwMode="auto">
                    <a:xfrm>
                      <a:off x="0" y="0"/>
                      <a:ext cx="4677599" cy="306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7748B" w14:textId="044F40D5" w:rsidR="00F95E82" w:rsidRDefault="00F95E82" w:rsidP="00F95E8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3- </w:t>
      </w:r>
      <w:r>
        <w:rPr>
          <w:rFonts w:eastAsia="Times New Roman" w:cs="Times New Roman"/>
          <w:szCs w:val="28"/>
          <w:lang w:val="en-US" w:eastAsia="ru-RU"/>
        </w:rPr>
        <w:t xml:space="preserve">OLAP </w:t>
      </w:r>
      <w:r>
        <w:rPr>
          <w:rFonts w:eastAsia="Times New Roman" w:cs="Times New Roman"/>
          <w:szCs w:val="28"/>
          <w:lang w:eastAsia="ru-RU"/>
        </w:rPr>
        <w:t xml:space="preserve">кубы для компании по </w:t>
      </w:r>
      <w:proofErr w:type="spellStart"/>
      <w:r>
        <w:rPr>
          <w:rFonts w:eastAsia="Times New Roman" w:cs="Times New Roman"/>
          <w:szCs w:val="28"/>
          <w:lang w:eastAsia="ru-RU"/>
        </w:rPr>
        <w:t>кибербезопасности</w:t>
      </w:r>
      <w:proofErr w:type="spellEnd"/>
    </w:p>
    <w:p w14:paraId="6F76D842" w14:textId="07CC9751" w:rsidR="00F95E82" w:rsidRDefault="00F95E82" w:rsidP="00F95E82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4ED5B832" w14:textId="4B87AAE3" w:rsidR="002152E9" w:rsidRDefault="002152E9" w:rsidP="002152E9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2152E9">
        <w:rPr>
          <w:rFonts w:eastAsia="Times New Roman" w:cs="Times New Roman"/>
          <w:szCs w:val="28"/>
          <w:lang w:eastAsia="ru-RU"/>
        </w:rPr>
        <w:t>В рамках OLTP источниками являются данные по аутентификации (например, попытки входа), сетевой трафик, ошибки или перезагрузки системы. Далее данные (</w:t>
      </w:r>
      <w:proofErr w:type="spellStart"/>
      <w:r w:rsidRPr="002152E9">
        <w:rPr>
          <w:rFonts w:eastAsia="Times New Roman" w:cs="Times New Roman"/>
          <w:szCs w:val="28"/>
          <w:lang w:eastAsia="ru-RU"/>
        </w:rPr>
        <w:t>логи</w:t>
      </w:r>
      <w:proofErr w:type="spellEnd"/>
      <w:r w:rsidRPr="002152E9">
        <w:rPr>
          <w:rFonts w:eastAsia="Times New Roman" w:cs="Times New Roman"/>
          <w:szCs w:val="28"/>
          <w:lang w:eastAsia="ru-RU"/>
        </w:rPr>
        <w:t xml:space="preserve"> безопасности) извлекаются, обрабатываются и загружаются в OLAP-кубы, которые были представлены выше.</w:t>
      </w:r>
      <w:r>
        <w:rPr>
          <w:rFonts w:eastAsia="Times New Roman" w:cs="Times New Roman"/>
          <w:szCs w:val="28"/>
          <w:lang w:val="en-US"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Ознакомиться с общей схемой можно на рисунке 4.</w:t>
      </w:r>
    </w:p>
    <w:p w14:paraId="2EB39CEF" w14:textId="555E4FB7" w:rsidR="002152E9" w:rsidRDefault="00CB5CF2" w:rsidP="00CB5CF2">
      <w:pPr>
        <w:spacing w:after="0"/>
        <w:jc w:val="center"/>
        <w:rPr>
          <w:rFonts w:eastAsia="Times New Roman" w:cs="Times New Roman"/>
          <w:szCs w:val="28"/>
          <w:lang w:val="en-US" w:eastAsia="ru-RU"/>
        </w:rPr>
      </w:pPr>
      <w:r w:rsidRPr="00CB5CF2"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07D959B3" wp14:editId="5887308C">
            <wp:extent cx="3138110" cy="2235200"/>
            <wp:effectExtent l="0" t="0" r="5715" b="0"/>
            <wp:docPr id="4" name="Рисунок 4" descr="C:\Users\serge\Downloads\OLTP и OLAP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e\Downloads\OLTP и OLAP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085" cy="224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4F128" w14:textId="254C9496" w:rsidR="00CB5CF2" w:rsidRDefault="00CB5CF2" w:rsidP="00CB5CF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4 - </w:t>
      </w:r>
      <w:r w:rsidRPr="00CB5CF2">
        <w:rPr>
          <w:rFonts w:eastAsia="Times New Roman" w:cs="Times New Roman"/>
          <w:szCs w:val="28"/>
          <w:lang w:eastAsia="ru-RU"/>
        </w:rPr>
        <w:t>OLAP и OLTP</w:t>
      </w:r>
    </w:p>
    <w:p w14:paraId="05ECFBA3" w14:textId="6F7E5814" w:rsidR="00CB5CF2" w:rsidRDefault="00CB5CF2" w:rsidP="00CB5CF2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51E5D9A5" w14:textId="71948F39" w:rsidR="00CB5CF2" w:rsidRDefault="00CB5CF2" w:rsidP="00CB5CF2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CB5CF2">
        <w:rPr>
          <w:rFonts w:eastAsia="Times New Roman" w:cs="Times New Roman"/>
          <w:b/>
          <w:szCs w:val="28"/>
          <w:lang w:eastAsia="ru-RU"/>
        </w:rPr>
        <w:t>5.  Схема архитектуры.</w:t>
      </w:r>
    </w:p>
    <w:p w14:paraId="2FE34B6D" w14:textId="51E6737B" w:rsidR="00CB5CF2" w:rsidRPr="00CB5CF2" w:rsidRDefault="00CF6553" w:rsidP="00CB5CF2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bookmarkStart w:id="0" w:name="_GoBack"/>
      <w:r w:rsidRPr="00CF6553"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79FDFE64" wp14:editId="0E830FD0">
            <wp:extent cx="5133756" cy="9105900"/>
            <wp:effectExtent l="0" t="0" r="0" b="0"/>
            <wp:docPr id="5" name="Рисунок 5" descr="C:\Users\serge\Downloads\Архитектура.drawio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e\Downloads\Архитектура.drawio (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909" cy="911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0E1CF98" w14:textId="30B308AE" w:rsidR="00F95E82" w:rsidRDefault="00CB5CF2" w:rsidP="00F95E82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CB5CF2">
        <w:rPr>
          <w:rFonts w:eastAsia="Times New Roman" w:cs="Times New Roman"/>
          <w:b/>
          <w:szCs w:val="28"/>
          <w:lang w:eastAsia="ru-RU"/>
        </w:rPr>
        <w:lastRenderedPageBreak/>
        <w:t>6. Процесс обработки данных.</w:t>
      </w:r>
    </w:p>
    <w:p w14:paraId="3FB7ABD8" w14:textId="77777777" w:rsidR="00CB5CF2" w:rsidRPr="00CB5CF2" w:rsidRDefault="00CB5CF2" w:rsidP="00CB5CF2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CB5CF2">
        <w:rPr>
          <w:rFonts w:eastAsia="Times New Roman" w:cs="Times New Roman"/>
          <w:szCs w:val="28"/>
          <w:lang w:eastAsia="ru-RU"/>
        </w:rPr>
        <w:t>- Данные собираются из различных источников через слой сбора данных.</w:t>
      </w:r>
    </w:p>
    <w:p w14:paraId="04484AB9" w14:textId="571E99FC" w:rsidR="00CB5CF2" w:rsidRPr="00CB5CF2" w:rsidRDefault="00CB5CF2" w:rsidP="00CB5CF2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CB5CF2">
        <w:rPr>
          <w:rFonts w:eastAsia="Times New Roman" w:cs="Times New Roman"/>
          <w:szCs w:val="28"/>
          <w:lang w:eastAsia="ru-RU"/>
        </w:rPr>
        <w:t>- Сырые данные сохраняются в HDFS для долгосрочного хранения</w:t>
      </w:r>
      <w:r w:rsidR="0042014D">
        <w:rPr>
          <w:rFonts w:eastAsia="Times New Roman" w:cs="Times New Roman"/>
          <w:szCs w:val="28"/>
          <w:lang w:eastAsia="ru-RU"/>
        </w:rPr>
        <w:t xml:space="preserve"> или в </w:t>
      </w:r>
      <w:r w:rsidR="0042014D">
        <w:rPr>
          <w:rFonts w:eastAsia="Times New Roman" w:cs="Times New Roman"/>
          <w:szCs w:val="28"/>
          <w:lang w:val="en-US" w:eastAsia="ru-RU"/>
        </w:rPr>
        <w:t xml:space="preserve">PostgreSQL </w:t>
      </w:r>
      <w:r w:rsidR="0042014D">
        <w:rPr>
          <w:rFonts w:eastAsia="Times New Roman" w:cs="Times New Roman"/>
          <w:szCs w:val="28"/>
          <w:lang w:eastAsia="ru-RU"/>
        </w:rPr>
        <w:t>структурированные данные</w:t>
      </w:r>
      <w:r w:rsidRPr="00CB5CF2">
        <w:rPr>
          <w:rFonts w:eastAsia="Times New Roman" w:cs="Times New Roman"/>
          <w:szCs w:val="28"/>
          <w:lang w:eastAsia="ru-RU"/>
        </w:rPr>
        <w:t>.</w:t>
      </w:r>
    </w:p>
    <w:p w14:paraId="64675919" w14:textId="681B57E1" w:rsidR="00CB5CF2" w:rsidRDefault="00CB5CF2" w:rsidP="00CB5CF2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CB5CF2">
        <w:rPr>
          <w:rFonts w:eastAsia="Times New Roman" w:cs="Times New Roman"/>
          <w:szCs w:val="28"/>
          <w:lang w:eastAsia="ru-RU"/>
        </w:rPr>
        <w:t xml:space="preserve">- Потоковые данные обрабатываются в реальном времени с помощью </w:t>
      </w:r>
      <w:r w:rsidR="0042014D" w:rsidRPr="0042014D">
        <w:rPr>
          <w:rFonts w:eastAsia="Times New Roman" w:cs="Times New Roman"/>
          <w:szCs w:val="28"/>
          <w:lang w:eastAsia="ru-RU"/>
        </w:rPr>
        <w:t xml:space="preserve">Apache </w:t>
      </w:r>
      <w:proofErr w:type="spellStart"/>
      <w:r w:rsidR="0042014D" w:rsidRPr="0042014D">
        <w:rPr>
          <w:rFonts w:eastAsia="Times New Roman" w:cs="Times New Roman"/>
          <w:szCs w:val="28"/>
          <w:lang w:eastAsia="ru-RU"/>
        </w:rPr>
        <w:t>Storm</w:t>
      </w:r>
      <w:proofErr w:type="spellEnd"/>
      <w:r w:rsidR="0042014D" w:rsidRPr="0042014D">
        <w:rPr>
          <w:rFonts w:eastAsia="Times New Roman" w:cs="Times New Roman"/>
          <w:szCs w:val="28"/>
          <w:lang w:eastAsia="ru-RU"/>
        </w:rPr>
        <w:t xml:space="preserve"> </w:t>
      </w:r>
      <w:r w:rsidRPr="00CB5CF2">
        <w:rPr>
          <w:rFonts w:eastAsia="Times New Roman" w:cs="Times New Roman"/>
          <w:szCs w:val="28"/>
          <w:lang w:eastAsia="ru-RU"/>
        </w:rPr>
        <w:t>для быстрой аналитики.</w:t>
      </w:r>
    </w:p>
    <w:p w14:paraId="7C0745E6" w14:textId="01B7E439" w:rsidR="0042014D" w:rsidRPr="00CB5CF2" w:rsidRDefault="0042014D" w:rsidP="00CB5CF2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- </w:t>
      </w:r>
      <w:proofErr w:type="spellStart"/>
      <w:r>
        <w:rPr>
          <w:rFonts w:eastAsia="Times New Roman" w:cs="Times New Roman"/>
          <w:szCs w:val="28"/>
          <w:lang w:eastAsia="ru-RU"/>
        </w:rPr>
        <w:t>Расщиренная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аналитика в режиме реального времени осуществляется с помощью </w:t>
      </w:r>
      <w:r w:rsidRPr="0042014D">
        <w:rPr>
          <w:rFonts w:eastAsia="Times New Roman" w:cs="Times New Roman"/>
          <w:szCs w:val="28"/>
          <w:lang w:eastAsia="ru-RU"/>
        </w:rPr>
        <w:t xml:space="preserve">Apache </w:t>
      </w:r>
      <w:proofErr w:type="spellStart"/>
      <w:r w:rsidRPr="0042014D">
        <w:rPr>
          <w:rFonts w:eastAsia="Times New Roman" w:cs="Times New Roman"/>
          <w:szCs w:val="28"/>
          <w:lang w:eastAsia="ru-RU"/>
        </w:rPr>
        <w:t>Metron</w:t>
      </w:r>
      <w:proofErr w:type="spellEnd"/>
      <w:r>
        <w:rPr>
          <w:rFonts w:eastAsia="Times New Roman" w:cs="Times New Roman"/>
          <w:szCs w:val="28"/>
          <w:lang w:eastAsia="ru-RU"/>
        </w:rPr>
        <w:t>.</w:t>
      </w:r>
    </w:p>
    <w:p w14:paraId="6BD1EF44" w14:textId="77777777" w:rsidR="00CB5CF2" w:rsidRPr="00CB5CF2" w:rsidRDefault="00CB5CF2" w:rsidP="00CB5CF2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CB5CF2">
        <w:rPr>
          <w:rFonts w:eastAsia="Times New Roman" w:cs="Times New Roman"/>
          <w:szCs w:val="28"/>
          <w:lang w:eastAsia="ru-RU"/>
        </w:rPr>
        <w:t xml:space="preserve">- Аналитики используют </w:t>
      </w:r>
      <w:proofErr w:type="spellStart"/>
      <w:r w:rsidRPr="00CB5CF2">
        <w:rPr>
          <w:rFonts w:eastAsia="Times New Roman" w:cs="Times New Roman"/>
          <w:szCs w:val="28"/>
          <w:lang w:eastAsia="ru-RU"/>
        </w:rPr>
        <w:t>Jupyter</w:t>
      </w:r>
      <w:proofErr w:type="spellEnd"/>
      <w:r w:rsidRPr="00CB5CF2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CB5CF2">
        <w:rPr>
          <w:rFonts w:eastAsia="Times New Roman" w:cs="Times New Roman"/>
          <w:szCs w:val="28"/>
          <w:lang w:eastAsia="ru-RU"/>
        </w:rPr>
        <w:t>Notebooks</w:t>
      </w:r>
      <w:proofErr w:type="spellEnd"/>
      <w:r w:rsidRPr="00CB5CF2">
        <w:rPr>
          <w:rFonts w:eastAsia="Times New Roman" w:cs="Times New Roman"/>
          <w:szCs w:val="28"/>
          <w:lang w:eastAsia="ru-RU"/>
        </w:rPr>
        <w:t xml:space="preserve"> и </w:t>
      </w:r>
      <w:proofErr w:type="spellStart"/>
      <w:r w:rsidRPr="00CB5CF2">
        <w:rPr>
          <w:rFonts w:eastAsia="Times New Roman" w:cs="Times New Roman"/>
          <w:szCs w:val="28"/>
          <w:lang w:eastAsia="ru-RU"/>
        </w:rPr>
        <w:t>Superset</w:t>
      </w:r>
      <w:proofErr w:type="spellEnd"/>
      <w:r w:rsidRPr="00CB5CF2">
        <w:rPr>
          <w:rFonts w:eastAsia="Times New Roman" w:cs="Times New Roman"/>
          <w:szCs w:val="28"/>
          <w:lang w:eastAsia="ru-RU"/>
        </w:rPr>
        <w:t xml:space="preserve"> для исследования данных и создания отчетов.</w:t>
      </w:r>
    </w:p>
    <w:p w14:paraId="5F60CBAF" w14:textId="5215398D" w:rsidR="00CB5CF2" w:rsidRPr="00CB5CF2" w:rsidRDefault="00CB5CF2" w:rsidP="00CB5CF2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CB5CF2">
        <w:rPr>
          <w:rFonts w:eastAsia="Times New Roman" w:cs="Times New Roman"/>
          <w:szCs w:val="28"/>
          <w:lang w:eastAsia="ru-RU"/>
        </w:rPr>
        <w:t xml:space="preserve">- Модели машинного обучения обучаются на исторических данных, </w:t>
      </w:r>
      <w:r w:rsidR="0042014D">
        <w:rPr>
          <w:rFonts w:eastAsia="Times New Roman" w:cs="Times New Roman"/>
          <w:szCs w:val="28"/>
          <w:lang w:eastAsia="ru-RU"/>
        </w:rPr>
        <w:t xml:space="preserve">также </w:t>
      </w:r>
      <w:r w:rsidRPr="00CB5CF2">
        <w:rPr>
          <w:rFonts w:eastAsia="Times New Roman" w:cs="Times New Roman"/>
          <w:szCs w:val="28"/>
          <w:lang w:eastAsia="ru-RU"/>
        </w:rPr>
        <w:t xml:space="preserve">с помощью </w:t>
      </w:r>
      <w:r w:rsidR="0042014D" w:rsidRPr="00CB5CF2">
        <w:rPr>
          <w:rFonts w:eastAsia="Times New Roman" w:cs="Times New Roman"/>
          <w:szCs w:val="28"/>
          <w:lang w:eastAsia="ru-RU"/>
        </w:rPr>
        <w:t>имитаций</w:t>
      </w:r>
      <w:r w:rsidRPr="00CB5CF2">
        <w:rPr>
          <w:rFonts w:eastAsia="Times New Roman" w:cs="Times New Roman"/>
          <w:szCs w:val="28"/>
          <w:lang w:eastAsia="ru-RU"/>
        </w:rPr>
        <w:t xml:space="preserve"> угроз и развертываются для прогнозирования.</w:t>
      </w:r>
    </w:p>
    <w:p w14:paraId="58B7EFE2" w14:textId="337D969C" w:rsidR="00CF22C3" w:rsidRPr="0042014D" w:rsidRDefault="0042014D" w:rsidP="009448D9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42014D">
        <w:rPr>
          <w:rFonts w:eastAsia="Times New Roman" w:cs="Times New Roman"/>
          <w:b/>
          <w:szCs w:val="28"/>
          <w:lang w:eastAsia="ru-RU"/>
        </w:rPr>
        <w:t>7. Масштабирование и отказоустойчивость.</w:t>
      </w:r>
    </w:p>
    <w:p w14:paraId="1F5403BA" w14:textId="77777777" w:rsidR="0042014D" w:rsidRPr="0042014D" w:rsidRDefault="0042014D" w:rsidP="0042014D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42014D">
        <w:rPr>
          <w:rFonts w:eastAsia="Times New Roman" w:cs="Times New Roman"/>
          <w:szCs w:val="28"/>
          <w:lang w:eastAsia="ru-RU"/>
        </w:rPr>
        <w:t xml:space="preserve">- Использование кластерной архитектуры </w:t>
      </w:r>
      <w:proofErr w:type="spellStart"/>
      <w:r w:rsidRPr="0042014D">
        <w:rPr>
          <w:rFonts w:eastAsia="Times New Roman" w:cs="Times New Roman"/>
          <w:szCs w:val="28"/>
          <w:lang w:eastAsia="ru-RU"/>
        </w:rPr>
        <w:t>Hadoop</w:t>
      </w:r>
      <w:proofErr w:type="spellEnd"/>
      <w:r w:rsidRPr="0042014D">
        <w:rPr>
          <w:rFonts w:eastAsia="Times New Roman" w:cs="Times New Roman"/>
          <w:szCs w:val="28"/>
          <w:lang w:eastAsia="ru-RU"/>
        </w:rPr>
        <w:t xml:space="preserve"> для горизонтального</w:t>
      </w:r>
    </w:p>
    <w:p w14:paraId="751FAAB8" w14:textId="77777777" w:rsidR="0042014D" w:rsidRPr="0042014D" w:rsidRDefault="0042014D" w:rsidP="0042014D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42014D">
        <w:rPr>
          <w:rFonts w:eastAsia="Times New Roman" w:cs="Times New Roman"/>
          <w:szCs w:val="28"/>
          <w:lang w:eastAsia="ru-RU"/>
        </w:rPr>
        <w:t>масштабирования.</w:t>
      </w:r>
    </w:p>
    <w:p w14:paraId="5AE53EDE" w14:textId="4419A3F2" w:rsidR="0042014D" w:rsidRPr="0042014D" w:rsidRDefault="0042014D" w:rsidP="0042014D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42014D">
        <w:rPr>
          <w:rFonts w:eastAsia="Times New Roman" w:cs="Times New Roman"/>
          <w:szCs w:val="28"/>
          <w:lang w:eastAsia="ru-RU"/>
        </w:rPr>
        <w:t xml:space="preserve">- Репликация данных в HDFS и </w:t>
      </w:r>
      <w:proofErr w:type="spellStart"/>
      <w:r>
        <w:rPr>
          <w:rFonts w:eastAsia="Times New Roman" w:cs="Times New Roman"/>
          <w:szCs w:val="28"/>
          <w:lang w:eastAsia="ru-RU"/>
        </w:rPr>
        <w:t>PostgreSQL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</w:t>
      </w:r>
      <w:r w:rsidRPr="0042014D">
        <w:rPr>
          <w:rFonts w:eastAsia="Times New Roman" w:cs="Times New Roman"/>
          <w:szCs w:val="28"/>
          <w:lang w:eastAsia="ru-RU"/>
        </w:rPr>
        <w:t>для обеспечения отказоустойчивости.</w:t>
      </w:r>
    </w:p>
    <w:p w14:paraId="2B965831" w14:textId="1F1DC415" w:rsidR="0042014D" w:rsidRPr="006E7982" w:rsidRDefault="0042014D" w:rsidP="0042014D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6E7982">
        <w:rPr>
          <w:rFonts w:eastAsia="Times New Roman" w:cs="Times New Roman"/>
          <w:szCs w:val="28"/>
          <w:lang w:eastAsia="ru-RU"/>
        </w:rPr>
        <w:t xml:space="preserve">- </w:t>
      </w:r>
      <w:r w:rsidRPr="0042014D">
        <w:rPr>
          <w:rFonts w:eastAsia="Times New Roman" w:cs="Times New Roman"/>
          <w:szCs w:val="28"/>
          <w:lang w:eastAsia="ru-RU"/>
        </w:rPr>
        <w:t xml:space="preserve">Использование </w:t>
      </w:r>
      <w:r w:rsidRPr="002F085D">
        <w:rPr>
          <w:rFonts w:eastAsia="Times New Roman" w:cs="Times New Roman"/>
          <w:szCs w:val="28"/>
          <w:lang w:eastAsia="ru-RU"/>
        </w:rPr>
        <w:t>Ansible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6E7982">
        <w:rPr>
          <w:rFonts w:eastAsia="Times New Roman" w:cs="Times New Roman"/>
          <w:szCs w:val="28"/>
          <w:lang w:eastAsia="ru-RU"/>
        </w:rPr>
        <w:t xml:space="preserve">для </w:t>
      </w:r>
      <w:proofErr w:type="spellStart"/>
      <w:r w:rsidRPr="006E7982">
        <w:rPr>
          <w:rFonts w:eastAsia="Times New Roman" w:cs="Times New Roman"/>
          <w:szCs w:val="28"/>
          <w:lang w:eastAsia="ru-RU"/>
        </w:rPr>
        <w:t>оркестрации</w:t>
      </w:r>
      <w:proofErr w:type="spellEnd"/>
      <w:r w:rsidRPr="006E7982">
        <w:rPr>
          <w:rFonts w:eastAsia="Times New Roman" w:cs="Times New Roman"/>
          <w:szCs w:val="28"/>
          <w:lang w:eastAsia="ru-RU"/>
        </w:rPr>
        <w:t xml:space="preserve"> рабочих процессов</w:t>
      </w:r>
      <w:r>
        <w:rPr>
          <w:rFonts w:eastAsia="Times New Roman" w:cs="Times New Roman"/>
          <w:szCs w:val="28"/>
          <w:lang w:eastAsia="ru-RU"/>
        </w:rPr>
        <w:t xml:space="preserve">, </w:t>
      </w:r>
      <w:r w:rsidRPr="002F085D">
        <w:rPr>
          <w:rFonts w:eastAsia="Times New Roman" w:cs="Times New Roman"/>
          <w:szCs w:val="28"/>
          <w:lang w:eastAsia="ru-RU"/>
        </w:rPr>
        <w:t>для проверки соответствия системы политикам организации и нормативным требованиям</w:t>
      </w:r>
      <w:r w:rsidRPr="006E7982">
        <w:rPr>
          <w:rFonts w:eastAsia="Times New Roman" w:cs="Times New Roman"/>
          <w:szCs w:val="28"/>
          <w:lang w:eastAsia="ru-RU"/>
        </w:rPr>
        <w:t xml:space="preserve">. </w:t>
      </w:r>
    </w:p>
    <w:p w14:paraId="4DE46B5B" w14:textId="4B579200" w:rsidR="0042014D" w:rsidRDefault="0042014D" w:rsidP="006E7CBF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6E7982">
        <w:rPr>
          <w:rFonts w:eastAsia="Times New Roman" w:cs="Times New Roman"/>
          <w:szCs w:val="28"/>
          <w:lang w:eastAsia="ru-RU"/>
        </w:rPr>
        <w:t xml:space="preserve"> - </w:t>
      </w:r>
      <w:r w:rsidR="006E7CBF">
        <w:rPr>
          <w:rFonts w:eastAsia="Times New Roman" w:cs="Times New Roman"/>
          <w:szCs w:val="28"/>
          <w:lang w:eastAsia="ru-RU"/>
        </w:rPr>
        <w:t xml:space="preserve">Применение </w:t>
      </w:r>
      <w:proofErr w:type="spellStart"/>
      <w:r w:rsidRPr="00A54123">
        <w:rPr>
          <w:rFonts w:eastAsia="Times New Roman" w:cs="Times New Roman"/>
          <w:szCs w:val="28"/>
          <w:lang w:eastAsia="ru-RU"/>
        </w:rPr>
        <w:t>Git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для управления конфигурациями.</w:t>
      </w:r>
    </w:p>
    <w:p w14:paraId="48194E19" w14:textId="4E16B654" w:rsidR="006E7CBF" w:rsidRPr="006E7CBF" w:rsidRDefault="006E7CBF" w:rsidP="006E7CBF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6E7CBF">
        <w:rPr>
          <w:rFonts w:eastAsia="Times New Roman" w:cs="Times New Roman"/>
          <w:b/>
          <w:szCs w:val="28"/>
          <w:lang w:eastAsia="ru-RU"/>
        </w:rPr>
        <w:t>8. Безопасность</w:t>
      </w:r>
      <w:r>
        <w:rPr>
          <w:rFonts w:eastAsia="Times New Roman" w:cs="Times New Roman"/>
          <w:b/>
          <w:szCs w:val="28"/>
          <w:lang w:eastAsia="ru-RU"/>
        </w:rPr>
        <w:t>.</w:t>
      </w:r>
    </w:p>
    <w:p w14:paraId="0DD5E2F0" w14:textId="77777777" w:rsidR="006E7CBF" w:rsidRPr="006E7CBF" w:rsidRDefault="006E7CBF" w:rsidP="006E7CBF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6E7CBF">
        <w:rPr>
          <w:rFonts w:eastAsia="Times New Roman" w:cs="Times New Roman"/>
          <w:szCs w:val="28"/>
          <w:lang w:eastAsia="ru-RU"/>
        </w:rPr>
        <w:t xml:space="preserve">- Реализация шифрования данных с помощью HDFS </w:t>
      </w:r>
      <w:proofErr w:type="spellStart"/>
      <w:r w:rsidRPr="006E7CBF">
        <w:rPr>
          <w:rFonts w:eastAsia="Times New Roman" w:cs="Times New Roman"/>
          <w:szCs w:val="28"/>
          <w:lang w:eastAsia="ru-RU"/>
        </w:rPr>
        <w:t>Transparent</w:t>
      </w:r>
      <w:proofErr w:type="spellEnd"/>
      <w:r w:rsidRPr="006E7CB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6E7CBF">
        <w:rPr>
          <w:rFonts w:eastAsia="Times New Roman" w:cs="Times New Roman"/>
          <w:szCs w:val="28"/>
          <w:lang w:eastAsia="ru-RU"/>
        </w:rPr>
        <w:t>Encryption</w:t>
      </w:r>
      <w:proofErr w:type="spellEnd"/>
      <w:r w:rsidRPr="006E7CBF">
        <w:rPr>
          <w:rFonts w:eastAsia="Times New Roman" w:cs="Times New Roman"/>
          <w:szCs w:val="28"/>
          <w:lang w:eastAsia="ru-RU"/>
        </w:rPr>
        <w:t>.</w:t>
      </w:r>
    </w:p>
    <w:p w14:paraId="164331AB" w14:textId="1A454ACA" w:rsidR="006E7CBF" w:rsidRPr="006E7CBF" w:rsidRDefault="006E7CBF" w:rsidP="006E7CBF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6E7CBF">
        <w:rPr>
          <w:rFonts w:eastAsia="Times New Roman" w:cs="Times New Roman"/>
          <w:szCs w:val="28"/>
          <w:lang w:eastAsia="ru-RU"/>
        </w:rPr>
        <w:t xml:space="preserve">- Применение Apache </w:t>
      </w:r>
      <w:proofErr w:type="spellStart"/>
      <w:r w:rsidRPr="006E7CBF">
        <w:rPr>
          <w:rFonts w:eastAsia="Times New Roman" w:cs="Times New Roman"/>
          <w:szCs w:val="28"/>
          <w:lang w:eastAsia="ru-RU"/>
        </w:rPr>
        <w:t>Atlas</w:t>
      </w:r>
      <w:proofErr w:type="spellEnd"/>
      <w:r w:rsidRPr="006E7CBF">
        <w:rPr>
          <w:rFonts w:eastAsia="Times New Roman" w:cs="Times New Roman"/>
          <w:szCs w:val="28"/>
          <w:lang w:eastAsia="ru-RU"/>
        </w:rPr>
        <w:t xml:space="preserve"> для </w:t>
      </w:r>
      <w:r>
        <w:rPr>
          <w:rFonts w:eastAsia="Times New Roman" w:cs="Times New Roman"/>
          <w:szCs w:val="28"/>
          <w:lang w:eastAsia="ru-RU"/>
        </w:rPr>
        <w:t>ограничений доступа на основе ролей и соблюдения политик организации</w:t>
      </w:r>
      <w:r w:rsidRPr="006E7CBF">
        <w:rPr>
          <w:rFonts w:eastAsia="Times New Roman" w:cs="Times New Roman"/>
          <w:szCs w:val="28"/>
          <w:lang w:eastAsia="ru-RU"/>
        </w:rPr>
        <w:t>.</w:t>
      </w:r>
    </w:p>
    <w:p w14:paraId="596B8711" w14:textId="7CE6B9F8" w:rsidR="006E7CBF" w:rsidRDefault="006E7CBF" w:rsidP="006E7CBF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 w:rsidRPr="006E7CBF">
        <w:rPr>
          <w:rFonts w:eastAsia="Times New Roman" w:cs="Times New Roman"/>
          <w:szCs w:val="28"/>
          <w:lang w:eastAsia="ru-RU"/>
        </w:rPr>
        <w:t xml:space="preserve">- Регулярное резервное копирование и план аварийного восстановления. </w:t>
      </w:r>
    </w:p>
    <w:p w14:paraId="08125653" w14:textId="3A41F94E" w:rsidR="006E7CBF" w:rsidRDefault="006E7CBF" w:rsidP="006E7CBF">
      <w:pPr>
        <w:spacing w:after="0" w:line="240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2007C8E0" w14:textId="1005F8CF" w:rsidR="006E7CBF" w:rsidRDefault="006E7CBF" w:rsidP="006E7CBF">
      <w:pPr>
        <w:spacing w:after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lastRenderedPageBreak/>
        <w:t>Выводы</w:t>
      </w:r>
    </w:p>
    <w:p w14:paraId="267C5887" w14:textId="7661B63E" w:rsidR="006E7CBF" w:rsidRDefault="006E7CBF" w:rsidP="00587E3E">
      <w:pPr>
        <w:pStyle w:val="a8"/>
        <w:numPr>
          <w:ilvl w:val="0"/>
          <w:numId w:val="6"/>
        </w:numPr>
        <w:spacing w:after="0"/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Архитектура </w:t>
      </w:r>
      <w:r w:rsidR="00F84331">
        <w:rPr>
          <w:rFonts w:eastAsia="Times New Roman" w:cs="Times New Roman"/>
          <w:szCs w:val="28"/>
          <w:lang w:eastAsia="ru-RU"/>
        </w:rPr>
        <w:t xml:space="preserve">получилась масштабируемой и отказоустойчивой благодаря таким технологиям как </w:t>
      </w:r>
      <w:r w:rsidR="00F84331" w:rsidRPr="00F84331">
        <w:rPr>
          <w:rFonts w:eastAsia="Times New Roman" w:cs="Times New Roman"/>
          <w:szCs w:val="28"/>
          <w:lang w:eastAsia="ru-RU"/>
        </w:rPr>
        <w:t>HDFS</w:t>
      </w:r>
      <w:r w:rsidR="00F84331">
        <w:rPr>
          <w:rFonts w:eastAsia="Times New Roman" w:cs="Times New Roman"/>
          <w:szCs w:val="28"/>
          <w:lang w:eastAsia="ru-RU"/>
        </w:rPr>
        <w:t xml:space="preserve"> и </w:t>
      </w:r>
      <w:r w:rsidR="00F84331" w:rsidRPr="00F84331">
        <w:rPr>
          <w:rFonts w:eastAsia="Times New Roman" w:cs="Times New Roman"/>
          <w:szCs w:val="28"/>
          <w:lang w:eastAsia="ru-RU"/>
        </w:rPr>
        <w:t>Ansible</w:t>
      </w:r>
      <w:r w:rsidR="00F84331">
        <w:rPr>
          <w:rFonts w:eastAsia="Times New Roman" w:cs="Times New Roman"/>
          <w:szCs w:val="28"/>
          <w:lang w:eastAsia="ru-RU"/>
        </w:rPr>
        <w:t>.</w:t>
      </w:r>
    </w:p>
    <w:p w14:paraId="1D997192" w14:textId="177613C5" w:rsidR="00F84331" w:rsidRDefault="00F84331" w:rsidP="00587E3E">
      <w:pPr>
        <w:pStyle w:val="a8"/>
        <w:numPr>
          <w:ilvl w:val="0"/>
          <w:numId w:val="6"/>
        </w:numPr>
        <w:spacing w:after="0"/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Разработанная архитектура учитывает, как работу с неструктурированными, </w:t>
      </w:r>
      <w:proofErr w:type="spellStart"/>
      <w:r>
        <w:rPr>
          <w:rFonts w:eastAsia="Times New Roman" w:cs="Times New Roman"/>
          <w:szCs w:val="28"/>
          <w:lang w:eastAsia="ru-RU"/>
        </w:rPr>
        <w:t>полуструктурированными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данными, так и со структурированными.</w:t>
      </w:r>
    </w:p>
    <w:p w14:paraId="4AEA910C" w14:textId="7F3F0787" w:rsidR="00F84331" w:rsidRDefault="00F84331" w:rsidP="00587E3E">
      <w:pPr>
        <w:pStyle w:val="a8"/>
        <w:numPr>
          <w:ilvl w:val="0"/>
          <w:numId w:val="6"/>
        </w:numPr>
        <w:spacing w:after="0"/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Используемые решения в основном с открытым исходным кодом, являются свободным ПО, что подходит для средней организации, которая не имеет достаточных ресурсов для дорогих инструментов.</w:t>
      </w:r>
    </w:p>
    <w:p w14:paraId="3010C533" w14:textId="7A0E20CD" w:rsidR="00F84331" w:rsidRDefault="00F84331" w:rsidP="00587E3E">
      <w:pPr>
        <w:pStyle w:val="a8"/>
        <w:numPr>
          <w:ilvl w:val="0"/>
          <w:numId w:val="6"/>
        </w:numPr>
        <w:spacing w:after="0"/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Входят инструменты, которые легко подстроить под политику организации и настроить уровень доступа.</w:t>
      </w:r>
    </w:p>
    <w:p w14:paraId="0B0D52E9" w14:textId="5F9F37CF" w:rsidR="00F84331" w:rsidRDefault="00F84331" w:rsidP="00587E3E">
      <w:pPr>
        <w:pStyle w:val="a8"/>
        <w:numPr>
          <w:ilvl w:val="0"/>
          <w:numId w:val="6"/>
        </w:numPr>
        <w:spacing w:after="0"/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Включает внедрение имитаций угроз для улучшения моделей машинного обучения.</w:t>
      </w:r>
    </w:p>
    <w:p w14:paraId="7A2CE859" w14:textId="7950280C" w:rsidR="00F84331" w:rsidRDefault="00F84331" w:rsidP="00587E3E">
      <w:pPr>
        <w:pStyle w:val="a8"/>
        <w:numPr>
          <w:ilvl w:val="0"/>
          <w:numId w:val="6"/>
        </w:numPr>
        <w:spacing w:after="0"/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Используется </w:t>
      </w:r>
      <w:r w:rsidRPr="00F84331">
        <w:rPr>
          <w:rFonts w:eastAsia="Times New Roman" w:cs="Times New Roman"/>
          <w:szCs w:val="28"/>
          <w:lang w:eastAsia="ru-RU"/>
        </w:rPr>
        <w:t xml:space="preserve">Apache </w:t>
      </w:r>
      <w:proofErr w:type="spellStart"/>
      <w:r w:rsidRPr="00F84331">
        <w:rPr>
          <w:rFonts w:eastAsia="Times New Roman" w:cs="Times New Roman"/>
          <w:szCs w:val="28"/>
          <w:lang w:eastAsia="ru-RU"/>
        </w:rPr>
        <w:t>Metron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, специально предназначенный для работы с большими данными по </w:t>
      </w:r>
      <w:proofErr w:type="spellStart"/>
      <w:r>
        <w:rPr>
          <w:rFonts w:eastAsia="Times New Roman" w:cs="Times New Roman"/>
          <w:szCs w:val="28"/>
          <w:lang w:eastAsia="ru-RU"/>
        </w:rPr>
        <w:t>кибербезопасности</w:t>
      </w:r>
      <w:proofErr w:type="spellEnd"/>
      <w:r>
        <w:rPr>
          <w:rFonts w:eastAsia="Times New Roman" w:cs="Times New Roman"/>
          <w:szCs w:val="28"/>
          <w:lang w:eastAsia="ru-RU"/>
        </w:rPr>
        <w:t>.</w:t>
      </w:r>
    </w:p>
    <w:p w14:paraId="131D4CFF" w14:textId="1370F5EC" w:rsidR="00F84331" w:rsidRPr="00F84331" w:rsidRDefault="00F14B6F" w:rsidP="00587E3E">
      <w:pPr>
        <w:pStyle w:val="a8"/>
        <w:numPr>
          <w:ilvl w:val="0"/>
          <w:numId w:val="6"/>
        </w:numPr>
        <w:spacing w:after="0"/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Для хранения данных больше подходит снежинка, она уменьшает дублирование данных, </w:t>
      </w:r>
      <w:r w:rsidR="00587E3E">
        <w:rPr>
          <w:rFonts w:eastAsia="Times New Roman" w:cs="Times New Roman"/>
          <w:szCs w:val="28"/>
          <w:lang w:eastAsia="ru-RU"/>
        </w:rPr>
        <w:t xml:space="preserve">также в сфере </w:t>
      </w:r>
      <w:proofErr w:type="spellStart"/>
      <w:r w:rsidR="00587E3E">
        <w:rPr>
          <w:rFonts w:eastAsia="Times New Roman" w:cs="Times New Roman"/>
          <w:szCs w:val="28"/>
          <w:lang w:eastAsia="ru-RU"/>
        </w:rPr>
        <w:t>кибербезопасности</w:t>
      </w:r>
      <w:proofErr w:type="spellEnd"/>
      <w:r w:rsidR="00587E3E">
        <w:rPr>
          <w:rFonts w:eastAsia="Times New Roman" w:cs="Times New Roman"/>
          <w:szCs w:val="28"/>
          <w:lang w:eastAsia="ru-RU"/>
        </w:rPr>
        <w:t xml:space="preserve"> важна целостность данных, их безопасность.</w:t>
      </w:r>
    </w:p>
    <w:p w14:paraId="6C8453F9" w14:textId="77777777" w:rsidR="0042014D" w:rsidRPr="0042014D" w:rsidRDefault="0042014D" w:rsidP="0042014D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</w:p>
    <w:sectPr w:rsidR="0042014D" w:rsidRPr="00420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(Заголовки (сло">
    <w:altName w:val="Times New Roman"/>
    <w:panose1 w:val="00000000000000000000"/>
    <w:charset w:val="00"/>
    <w:family w:val="roman"/>
    <w:notTrueType/>
    <w:pitch w:val="default"/>
  </w:font>
  <w:font w:name="American Typewriter">
    <w:altName w:val="Courier New"/>
    <w:charset w:val="00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 (Основной текст)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47D5A"/>
    <w:multiLevelType w:val="multilevel"/>
    <w:tmpl w:val="CE2AADB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CEE485C"/>
    <w:multiLevelType w:val="hybridMultilevel"/>
    <w:tmpl w:val="737E05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20262B5"/>
    <w:multiLevelType w:val="hybridMultilevel"/>
    <w:tmpl w:val="2CAADB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CD234E2"/>
    <w:multiLevelType w:val="hybridMultilevel"/>
    <w:tmpl w:val="14AED9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CB7"/>
    <w:rsid w:val="000012F7"/>
    <w:rsid w:val="00002C65"/>
    <w:rsid w:val="000046AE"/>
    <w:rsid w:val="00014423"/>
    <w:rsid w:val="000168F6"/>
    <w:rsid w:val="00027FFB"/>
    <w:rsid w:val="00031D18"/>
    <w:rsid w:val="00033A5F"/>
    <w:rsid w:val="0003794B"/>
    <w:rsid w:val="0006016F"/>
    <w:rsid w:val="00065845"/>
    <w:rsid w:val="00066437"/>
    <w:rsid w:val="00076FEF"/>
    <w:rsid w:val="000773D8"/>
    <w:rsid w:val="000908D8"/>
    <w:rsid w:val="00091C69"/>
    <w:rsid w:val="000943A0"/>
    <w:rsid w:val="000A3B9B"/>
    <w:rsid w:val="000C6FF1"/>
    <w:rsid w:val="000E4906"/>
    <w:rsid w:val="000F2ED2"/>
    <w:rsid w:val="000F3A67"/>
    <w:rsid w:val="000F6FBC"/>
    <w:rsid w:val="00101B17"/>
    <w:rsid w:val="0010539A"/>
    <w:rsid w:val="00113A36"/>
    <w:rsid w:val="0011536F"/>
    <w:rsid w:val="001167C4"/>
    <w:rsid w:val="00131321"/>
    <w:rsid w:val="00133A85"/>
    <w:rsid w:val="00134AFF"/>
    <w:rsid w:val="0014700A"/>
    <w:rsid w:val="00152AEF"/>
    <w:rsid w:val="00160282"/>
    <w:rsid w:val="001726F4"/>
    <w:rsid w:val="00181481"/>
    <w:rsid w:val="001853D4"/>
    <w:rsid w:val="00186ACA"/>
    <w:rsid w:val="001950CE"/>
    <w:rsid w:val="001A02DA"/>
    <w:rsid w:val="001A1AA5"/>
    <w:rsid w:val="001A25E6"/>
    <w:rsid w:val="001A69F9"/>
    <w:rsid w:val="001A77E3"/>
    <w:rsid w:val="001E27CA"/>
    <w:rsid w:val="001E4A33"/>
    <w:rsid w:val="001E6CA1"/>
    <w:rsid w:val="002006B0"/>
    <w:rsid w:val="002023AB"/>
    <w:rsid w:val="00202D70"/>
    <w:rsid w:val="002111FD"/>
    <w:rsid w:val="002152E9"/>
    <w:rsid w:val="002161F0"/>
    <w:rsid w:val="00222C15"/>
    <w:rsid w:val="00223277"/>
    <w:rsid w:val="002235B0"/>
    <w:rsid w:val="002361E7"/>
    <w:rsid w:val="00250CC3"/>
    <w:rsid w:val="00256241"/>
    <w:rsid w:val="00256966"/>
    <w:rsid w:val="00265CBA"/>
    <w:rsid w:val="00270590"/>
    <w:rsid w:val="00275DA3"/>
    <w:rsid w:val="00284345"/>
    <w:rsid w:val="00285252"/>
    <w:rsid w:val="002922F1"/>
    <w:rsid w:val="00292C4C"/>
    <w:rsid w:val="00295623"/>
    <w:rsid w:val="002A3188"/>
    <w:rsid w:val="002B1668"/>
    <w:rsid w:val="002B170B"/>
    <w:rsid w:val="002B18D7"/>
    <w:rsid w:val="002C0A8F"/>
    <w:rsid w:val="002D0240"/>
    <w:rsid w:val="002E4E2A"/>
    <w:rsid w:val="002F085D"/>
    <w:rsid w:val="00304BC2"/>
    <w:rsid w:val="00307D77"/>
    <w:rsid w:val="00310786"/>
    <w:rsid w:val="003143C9"/>
    <w:rsid w:val="00317BC4"/>
    <w:rsid w:val="00321C40"/>
    <w:rsid w:val="00322035"/>
    <w:rsid w:val="003246FF"/>
    <w:rsid w:val="00325243"/>
    <w:rsid w:val="00331B82"/>
    <w:rsid w:val="00341EA5"/>
    <w:rsid w:val="00346804"/>
    <w:rsid w:val="003508AB"/>
    <w:rsid w:val="003713D8"/>
    <w:rsid w:val="00372437"/>
    <w:rsid w:val="00376A08"/>
    <w:rsid w:val="0038664A"/>
    <w:rsid w:val="00394F34"/>
    <w:rsid w:val="00397579"/>
    <w:rsid w:val="003B008E"/>
    <w:rsid w:val="003B4082"/>
    <w:rsid w:val="003C0BB3"/>
    <w:rsid w:val="003C6E78"/>
    <w:rsid w:val="003D1E4B"/>
    <w:rsid w:val="003D64FA"/>
    <w:rsid w:val="003E1D66"/>
    <w:rsid w:val="003E30CF"/>
    <w:rsid w:val="003E64BB"/>
    <w:rsid w:val="003F4D83"/>
    <w:rsid w:val="003F4F0B"/>
    <w:rsid w:val="003F7284"/>
    <w:rsid w:val="00403927"/>
    <w:rsid w:val="00403BAB"/>
    <w:rsid w:val="004147EB"/>
    <w:rsid w:val="00417423"/>
    <w:rsid w:val="0042011B"/>
    <w:rsid w:val="0042014D"/>
    <w:rsid w:val="0042326E"/>
    <w:rsid w:val="00426F34"/>
    <w:rsid w:val="004356C8"/>
    <w:rsid w:val="00435927"/>
    <w:rsid w:val="004408D9"/>
    <w:rsid w:val="00453EE2"/>
    <w:rsid w:val="004547CD"/>
    <w:rsid w:val="004576D7"/>
    <w:rsid w:val="004621C9"/>
    <w:rsid w:val="00462326"/>
    <w:rsid w:val="00464504"/>
    <w:rsid w:val="00472D26"/>
    <w:rsid w:val="00474CB7"/>
    <w:rsid w:val="00475337"/>
    <w:rsid w:val="004816F1"/>
    <w:rsid w:val="004849C6"/>
    <w:rsid w:val="0048575B"/>
    <w:rsid w:val="004A1C09"/>
    <w:rsid w:val="004A2D91"/>
    <w:rsid w:val="004A77FB"/>
    <w:rsid w:val="004B45E6"/>
    <w:rsid w:val="004D0EF1"/>
    <w:rsid w:val="004D1568"/>
    <w:rsid w:val="004E5F0D"/>
    <w:rsid w:val="004F75A4"/>
    <w:rsid w:val="00512159"/>
    <w:rsid w:val="00521EBE"/>
    <w:rsid w:val="0052376D"/>
    <w:rsid w:val="00523C10"/>
    <w:rsid w:val="00532969"/>
    <w:rsid w:val="00534324"/>
    <w:rsid w:val="005345FC"/>
    <w:rsid w:val="00536045"/>
    <w:rsid w:val="005369B6"/>
    <w:rsid w:val="00537444"/>
    <w:rsid w:val="005413FD"/>
    <w:rsid w:val="00541A1A"/>
    <w:rsid w:val="005725DD"/>
    <w:rsid w:val="0057436E"/>
    <w:rsid w:val="0057446D"/>
    <w:rsid w:val="00574BC2"/>
    <w:rsid w:val="00587E3E"/>
    <w:rsid w:val="005A1EF0"/>
    <w:rsid w:val="005B2747"/>
    <w:rsid w:val="005B634E"/>
    <w:rsid w:val="005C2B79"/>
    <w:rsid w:val="005D6769"/>
    <w:rsid w:val="005D7E5A"/>
    <w:rsid w:val="005F0812"/>
    <w:rsid w:val="005F116B"/>
    <w:rsid w:val="005F5C45"/>
    <w:rsid w:val="00604E38"/>
    <w:rsid w:val="00605E55"/>
    <w:rsid w:val="00610462"/>
    <w:rsid w:val="00612AA2"/>
    <w:rsid w:val="00613EE8"/>
    <w:rsid w:val="00625641"/>
    <w:rsid w:val="006258DB"/>
    <w:rsid w:val="00643199"/>
    <w:rsid w:val="00646858"/>
    <w:rsid w:val="00653B72"/>
    <w:rsid w:val="0065732B"/>
    <w:rsid w:val="006758AA"/>
    <w:rsid w:val="006763F9"/>
    <w:rsid w:val="00676613"/>
    <w:rsid w:val="006A0BC8"/>
    <w:rsid w:val="006B385C"/>
    <w:rsid w:val="006C3C12"/>
    <w:rsid w:val="006D6632"/>
    <w:rsid w:val="006D6B5D"/>
    <w:rsid w:val="006D78B2"/>
    <w:rsid w:val="006E01A4"/>
    <w:rsid w:val="006E1C39"/>
    <w:rsid w:val="006E4EF5"/>
    <w:rsid w:val="006E7982"/>
    <w:rsid w:val="006E7CBF"/>
    <w:rsid w:val="006F535E"/>
    <w:rsid w:val="007017C7"/>
    <w:rsid w:val="00727F61"/>
    <w:rsid w:val="007316C1"/>
    <w:rsid w:val="00733E6D"/>
    <w:rsid w:val="00742CC7"/>
    <w:rsid w:val="0074728A"/>
    <w:rsid w:val="00751EAB"/>
    <w:rsid w:val="00753621"/>
    <w:rsid w:val="00757DBA"/>
    <w:rsid w:val="00760E62"/>
    <w:rsid w:val="0076308D"/>
    <w:rsid w:val="007646BC"/>
    <w:rsid w:val="00771D69"/>
    <w:rsid w:val="0077613C"/>
    <w:rsid w:val="007815FD"/>
    <w:rsid w:val="007D0477"/>
    <w:rsid w:val="007F3AE7"/>
    <w:rsid w:val="007F54A7"/>
    <w:rsid w:val="00806249"/>
    <w:rsid w:val="00806EA6"/>
    <w:rsid w:val="00822275"/>
    <w:rsid w:val="00823AAB"/>
    <w:rsid w:val="008277F7"/>
    <w:rsid w:val="008413B0"/>
    <w:rsid w:val="008434FB"/>
    <w:rsid w:val="00847B98"/>
    <w:rsid w:val="008502AF"/>
    <w:rsid w:val="0085270D"/>
    <w:rsid w:val="008607E2"/>
    <w:rsid w:val="008719FD"/>
    <w:rsid w:val="00872A9A"/>
    <w:rsid w:val="00874F9E"/>
    <w:rsid w:val="00880FF2"/>
    <w:rsid w:val="00884113"/>
    <w:rsid w:val="008877F6"/>
    <w:rsid w:val="00893F77"/>
    <w:rsid w:val="00895E3E"/>
    <w:rsid w:val="008C273F"/>
    <w:rsid w:val="008C5E9A"/>
    <w:rsid w:val="008D2345"/>
    <w:rsid w:val="008F0D5B"/>
    <w:rsid w:val="008F193B"/>
    <w:rsid w:val="008F25B6"/>
    <w:rsid w:val="008F268E"/>
    <w:rsid w:val="008F2961"/>
    <w:rsid w:val="008F2C6D"/>
    <w:rsid w:val="008F5EC0"/>
    <w:rsid w:val="00901AB8"/>
    <w:rsid w:val="00903394"/>
    <w:rsid w:val="009061D5"/>
    <w:rsid w:val="0091583B"/>
    <w:rsid w:val="0092047D"/>
    <w:rsid w:val="009214A6"/>
    <w:rsid w:val="0092477A"/>
    <w:rsid w:val="00924D6D"/>
    <w:rsid w:val="00930D32"/>
    <w:rsid w:val="00935334"/>
    <w:rsid w:val="00940E6E"/>
    <w:rsid w:val="00942CA5"/>
    <w:rsid w:val="009448D9"/>
    <w:rsid w:val="00950973"/>
    <w:rsid w:val="00951997"/>
    <w:rsid w:val="009561D7"/>
    <w:rsid w:val="009579CC"/>
    <w:rsid w:val="00962496"/>
    <w:rsid w:val="00974FB9"/>
    <w:rsid w:val="00975CC9"/>
    <w:rsid w:val="009877FE"/>
    <w:rsid w:val="009A549C"/>
    <w:rsid w:val="009B3306"/>
    <w:rsid w:val="009B42FE"/>
    <w:rsid w:val="009C555C"/>
    <w:rsid w:val="009C5A45"/>
    <w:rsid w:val="009D6B0C"/>
    <w:rsid w:val="009E23DD"/>
    <w:rsid w:val="009E26AB"/>
    <w:rsid w:val="009E474E"/>
    <w:rsid w:val="009E4BDF"/>
    <w:rsid w:val="009F26E9"/>
    <w:rsid w:val="00A15EAF"/>
    <w:rsid w:val="00A22705"/>
    <w:rsid w:val="00A2700F"/>
    <w:rsid w:val="00A359A3"/>
    <w:rsid w:val="00A40029"/>
    <w:rsid w:val="00A420D2"/>
    <w:rsid w:val="00A54123"/>
    <w:rsid w:val="00A575D5"/>
    <w:rsid w:val="00A64865"/>
    <w:rsid w:val="00A71159"/>
    <w:rsid w:val="00A96E56"/>
    <w:rsid w:val="00AA0115"/>
    <w:rsid w:val="00AA3891"/>
    <w:rsid w:val="00AB24F1"/>
    <w:rsid w:val="00AE1902"/>
    <w:rsid w:val="00AE65FE"/>
    <w:rsid w:val="00AF34DF"/>
    <w:rsid w:val="00AF63D5"/>
    <w:rsid w:val="00B05FF6"/>
    <w:rsid w:val="00B06A7D"/>
    <w:rsid w:val="00B12E76"/>
    <w:rsid w:val="00B2759D"/>
    <w:rsid w:val="00B4000C"/>
    <w:rsid w:val="00B4333A"/>
    <w:rsid w:val="00B51ADA"/>
    <w:rsid w:val="00B52FB7"/>
    <w:rsid w:val="00B608B6"/>
    <w:rsid w:val="00B61157"/>
    <w:rsid w:val="00B63AD9"/>
    <w:rsid w:val="00B6633D"/>
    <w:rsid w:val="00B716DF"/>
    <w:rsid w:val="00B7418F"/>
    <w:rsid w:val="00B74EDC"/>
    <w:rsid w:val="00B90D17"/>
    <w:rsid w:val="00B97960"/>
    <w:rsid w:val="00BA230B"/>
    <w:rsid w:val="00BA30B5"/>
    <w:rsid w:val="00BA7121"/>
    <w:rsid w:val="00BA7ECE"/>
    <w:rsid w:val="00BB7607"/>
    <w:rsid w:val="00BE6708"/>
    <w:rsid w:val="00BE6FF3"/>
    <w:rsid w:val="00BF25A0"/>
    <w:rsid w:val="00C07F77"/>
    <w:rsid w:val="00C10899"/>
    <w:rsid w:val="00C21E87"/>
    <w:rsid w:val="00C2215D"/>
    <w:rsid w:val="00C30C92"/>
    <w:rsid w:val="00C46B52"/>
    <w:rsid w:val="00C514EE"/>
    <w:rsid w:val="00C51D69"/>
    <w:rsid w:val="00C52ED2"/>
    <w:rsid w:val="00C62CC5"/>
    <w:rsid w:val="00C63A6E"/>
    <w:rsid w:val="00C75B84"/>
    <w:rsid w:val="00C777B9"/>
    <w:rsid w:val="00C813C1"/>
    <w:rsid w:val="00C819A0"/>
    <w:rsid w:val="00C851D5"/>
    <w:rsid w:val="00C945E3"/>
    <w:rsid w:val="00CB0CC0"/>
    <w:rsid w:val="00CB5CF2"/>
    <w:rsid w:val="00CC4E14"/>
    <w:rsid w:val="00CD3321"/>
    <w:rsid w:val="00CD6162"/>
    <w:rsid w:val="00CE0264"/>
    <w:rsid w:val="00CE4A46"/>
    <w:rsid w:val="00CF22C3"/>
    <w:rsid w:val="00CF4814"/>
    <w:rsid w:val="00CF5A28"/>
    <w:rsid w:val="00CF6553"/>
    <w:rsid w:val="00D155C4"/>
    <w:rsid w:val="00D25D0D"/>
    <w:rsid w:val="00D30AE4"/>
    <w:rsid w:val="00D41AFE"/>
    <w:rsid w:val="00D43A95"/>
    <w:rsid w:val="00D56DEA"/>
    <w:rsid w:val="00D650C8"/>
    <w:rsid w:val="00D75E55"/>
    <w:rsid w:val="00DA00E1"/>
    <w:rsid w:val="00DB0E23"/>
    <w:rsid w:val="00DB44DD"/>
    <w:rsid w:val="00DC0E2D"/>
    <w:rsid w:val="00DC2CFF"/>
    <w:rsid w:val="00DD29A8"/>
    <w:rsid w:val="00DD7FD6"/>
    <w:rsid w:val="00DE0123"/>
    <w:rsid w:val="00DE117B"/>
    <w:rsid w:val="00DE656D"/>
    <w:rsid w:val="00DF3294"/>
    <w:rsid w:val="00DF3AEE"/>
    <w:rsid w:val="00DF4923"/>
    <w:rsid w:val="00DF4EB2"/>
    <w:rsid w:val="00E01FC8"/>
    <w:rsid w:val="00E118E9"/>
    <w:rsid w:val="00E161D9"/>
    <w:rsid w:val="00E25382"/>
    <w:rsid w:val="00E25759"/>
    <w:rsid w:val="00E31C55"/>
    <w:rsid w:val="00E44547"/>
    <w:rsid w:val="00E51747"/>
    <w:rsid w:val="00E5635A"/>
    <w:rsid w:val="00E67DCB"/>
    <w:rsid w:val="00E7023D"/>
    <w:rsid w:val="00E803D6"/>
    <w:rsid w:val="00E924B4"/>
    <w:rsid w:val="00EA78D4"/>
    <w:rsid w:val="00EB5E42"/>
    <w:rsid w:val="00EE0C12"/>
    <w:rsid w:val="00EF627C"/>
    <w:rsid w:val="00F0640F"/>
    <w:rsid w:val="00F07A00"/>
    <w:rsid w:val="00F14B6F"/>
    <w:rsid w:val="00F15C4A"/>
    <w:rsid w:val="00F2081B"/>
    <w:rsid w:val="00F27734"/>
    <w:rsid w:val="00F30218"/>
    <w:rsid w:val="00F33675"/>
    <w:rsid w:val="00F40022"/>
    <w:rsid w:val="00F53103"/>
    <w:rsid w:val="00F57358"/>
    <w:rsid w:val="00F6357C"/>
    <w:rsid w:val="00F640D2"/>
    <w:rsid w:val="00F71AE4"/>
    <w:rsid w:val="00F84331"/>
    <w:rsid w:val="00F903FB"/>
    <w:rsid w:val="00F90E3C"/>
    <w:rsid w:val="00F95E82"/>
    <w:rsid w:val="00F9624E"/>
    <w:rsid w:val="00FA3F7C"/>
    <w:rsid w:val="00FA4754"/>
    <w:rsid w:val="00FB7D59"/>
    <w:rsid w:val="00FC129A"/>
    <w:rsid w:val="00FC65E3"/>
    <w:rsid w:val="00FD744A"/>
    <w:rsid w:val="00FE5A8E"/>
    <w:rsid w:val="00FE65A0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3E504"/>
  <w15:chartTrackingRefBased/>
  <w15:docId w15:val="{CD8D7ADA-97FC-48C9-84ED-61243ADA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2705"/>
    <w:pPr>
      <w:spacing w:after="200" w:line="36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2B170B"/>
    <w:pPr>
      <w:keepNext/>
      <w:keepLines/>
      <w:numPr>
        <w:numId w:val="3"/>
      </w:numPr>
      <w:spacing w:before="240" w:after="0"/>
      <w:jc w:val="left"/>
      <w:outlineLvl w:val="0"/>
    </w:pPr>
    <w:rPr>
      <w:rFonts w:eastAsiaTheme="majorEastAsia" w:cs="Times New Roman (Заголовки (сло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B170B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="Times New Roman (Заголовки (сло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277F7"/>
    <w:pPr>
      <w:keepNext/>
      <w:keepLines/>
      <w:numPr>
        <w:ilvl w:val="2"/>
        <w:numId w:val="3"/>
      </w:numPr>
      <w:spacing w:before="40" w:after="0"/>
      <w:jc w:val="left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ачковаГГ"/>
    <w:basedOn w:val="a"/>
    <w:qFormat/>
    <w:rsid w:val="00DF4EB2"/>
    <w:pPr>
      <w:spacing w:after="0" w:line="240" w:lineRule="auto"/>
    </w:pPr>
    <w:rPr>
      <w:rFonts w:ascii="American Typewriter" w:hAnsi="American Typewriter"/>
      <w:b/>
      <w:i/>
      <w:sz w:val="24"/>
      <w:szCs w:val="24"/>
      <w:shd w:val="clear" w:color="auto" w:fill="FFFFFF"/>
    </w:rPr>
  </w:style>
  <w:style w:type="paragraph" w:customStyle="1" w:styleId="a4">
    <w:name w:val="гост"/>
    <w:basedOn w:val="a"/>
    <w:qFormat/>
    <w:rsid w:val="00CC4E14"/>
    <w:pPr>
      <w:tabs>
        <w:tab w:val="left" w:pos="709"/>
      </w:tabs>
      <w:spacing w:before="340" w:beforeAutospacing="1" w:after="340" w:afterAutospacing="1"/>
      <w:ind w:left="709"/>
    </w:pPr>
    <w:rPr>
      <w:rFonts w:eastAsia="Times New Roman" w:cs="Times New Roman"/>
      <w:b/>
      <w:color w:val="000000" w:themeColor="text1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B170B"/>
    <w:rPr>
      <w:rFonts w:ascii="Times New Roman" w:eastAsiaTheme="majorEastAsia" w:hAnsi="Times New Roman" w:cs="Times New Roman (Заголовки (сло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B170B"/>
    <w:rPr>
      <w:rFonts w:ascii="Times New Roman" w:eastAsiaTheme="majorEastAsia" w:hAnsi="Times New Roman" w:cs="Times New Roman (Заголовки (сло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277F7"/>
    <w:rPr>
      <w:rFonts w:ascii="Times New Roman" w:eastAsiaTheme="majorEastAsia" w:hAnsi="Times New Roman" w:cstheme="majorBidi"/>
      <w:b/>
      <w:color w:val="000000" w:themeColor="text1"/>
    </w:rPr>
  </w:style>
  <w:style w:type="paragraph" w:styleId="a5">
    <w:name w:val="TOC Heading"/>
    <w:basedOn w:val="1"/>
    <w:next w:val="a"/>
    <w:autoRedefine/>
    <w:uiPriority w:val="39"/>
    <w:unhideWhenUsed/>
    <w:qFormat/>
    <w:rsid w:val="002B170B"/>
    <w:pPr>
      <w:numPr>
        <w:numId w:val="0"/>
      </w:numPr>
      <w:spacing w:before="480" w:line="276" w:lineRule="auto"/>
      <w:jc w:val="center"/>
      <w:outlineLvl w:val="9"/>
    </w:pPr>
    <w:rPr>
      <w:rFonts w:cstheme="majorBidi"/>
      <w:bCs/>
      <w:caps w:val="0"/>
      <w:szCs w:val="28"/>
      <w:lang w:eastAsia="ru-RU"/>
    </w:rPr>
  </w:style>
  <w:style w:type="character" w:styleId="a6">
    <w:name w:val="Hyperlink"/>
    <w:basedOn w:val="10"/>
    <w:uiPriority w:val="99"/>
    <w:unhideWhenUsed/>
    <w:rsid w:val="002B170B"/>
    <w:rPr>
      <w:rFonts w:ascii="Times New Roman" w:eastAsiaTheme="majorEastAsia" w:hAnsi="Times New Roman" w:cs="Times New Roman (Заголовки (сло"/>
      <w:b w:val="0"/>
      <w:i w:val="0"/>
      <w:caps w:val="0"/>
      <w:color w:val="000000" w:themeColor="text1"/>
      <w:sz w:val="28"/>
      <w:szCs w:val="32"/>
      <w:u w:val="none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8277F7"/>
    <w:pPr>
      <w:tabs>
        <w:tab w:val="left" w:pos="560"/>
        <w:tab w:val="right" w:leader="dot" w:pos="9345"/>
      </w:tabs>
      <w:spacing w:before="360" w:after="0"/>
      <w:jc w:val="left"/>
    </w:pPr>
    <w:rPr>
      <w:rFonts w:cstheme="majorHAnsi"/>
      <w:bCs/>
      <w:caps/>
      <w:noProof/>
      <w:szCs w:val="24"/>
    </w:rPr>
  </w:style>
  <w:style w:type="paragraph" w:styleId="21">
    <w:name w:val="toc 2"/>
    <w:basedOn w:val="a"/>
    <w:next w:val="a"/>
    <w:autoRedefine/>
    <w:uiPriority w:val="39"/>
    <w:unhideWhenUsed/>
    <w:rsid w:val="008277F7"/>
    <w:pPr>
      <w:tabs>
        <w:tab w:val="left" w:pos="560"/>
        <w:tab w:val="right" w:leader="dot" w:pos="9345"/>
      </w:tabs>
      <w:spacing w:before="240" w:after="0"/>
      <w:jc w:val="left"/>
    </w:pPr>
    <w:rPr>
      <w:rFonts w:cs="Calibri (Основной текст)"/>
      <w:bCs/>
      <w:noProof/>
      <w:szCs w:val="20"/>
    </w:rPr>
  </w:style>
  <w:style w:type="paragraph" w:styleId="31">
    <w:name w:val="toc 3"/>
    <w:basedOn w:val="a"/>
    <w:next w:val="a"/>
    <w:autoRedefine/>
    <w:uiPriority w:val="39"/>
    <w:unhideWhenUsed/>
    <w:rsid w:val="008277F7"/>
    <w:pPr>
      <w:tabs>
        <w:tab w:val="left" w:pos="1120"/>
        <w:tab w:val="right" w:leader="dot" w:pos="9345"/>
      </w:tabs>
      <w:spacing w:after="0"/>
      <w:ind w:left="280"/>
      <w:jc w:val="left"/>
    </w:pPr>
    <w:rPr>
      <w:rFonts w:cstheme="minorHAnsi"/>
      <w:noProof/>
      <w:sz w:val="24"/>
      <w:szCs w:val="20"/>
    </w:rPr>
  </w:style>
  <w:style w:type="paragraph" w:styleId="4">
    <w:name w:val="toc 4"/>
    <w:basedOn w:val="a"/>
    <w:next w:val="a"/>
    <w:autoRedefine/>
    <w:uiPriority w:val="39"/>
    <w:unhideWhenUsed/>
    <w:rsid w:val="008277F7"/>
    <w:pPr>
      <w:spacing w:after="0"/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277F7"/>
    <w:pPr>
      <w:spacing w:after="0"/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277F7"/>
    <w:pPr>
      <w:spacing w:after="0"/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277F7"/>
    <w:pPr>
      <w:spacing w:after="0"/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277F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277F7"/>
    <w:pPr>
      <w:spacing w:after="0"/>
      <w:ind w:left="1960"/>
      <w:jc w:val="left"/>
    </w:pPr>
    <w:rPr>
      <w:rFonts w:asciiTheme="minorHAnsi" w:hAnsiTheme="minorHAnsi" w:cstheme="minorHAnsi"/>
      <w:sz w:val="20"/>
      <w:szCs w:val="20"/>
    </w:rPr>
  </w:style>
  <w:style w:type="table" w:styleId="a7">
    <w:name w:val="Table Grid"/>
    <w:basedOn w:val="a1"/>
    <w:uiPriority w:val="39"/>
    <w:rsid w:val="001E6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B3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1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ha\Downloads\&#1057;&#1072;&#1095;&#1082;&#1086;&#1074;&#1072;_&#1055;&#1056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E85929DD942EB4D95032E426F5F71BE" ma:contentTypeVersion="2" ma:contentTypeDescription="Создание документа." ma:contentTypeScope="" ma:versionID="11265c91b3cd003d41d4ca69fa448752">
  <xsd:schema xmlns:xsd="http://www.w3.org/2001/XMLSchema" xmlns:xs="http://www.w3.org/2001/XMLSchema" xmlns:p="http://schemas.microsoft.com/office/2006/metadata/properties" xmlns:ns2="c5217bf1-24ae-4b71-aed6-1b67ed40d346" targetNamespace="http://schemas.microsoft.com/office/2006/metadata/properties" ma:root="true" ma:fieldsID="59e2fd9ea76ff8af4926a5536b47c86e" ns2:_="">
    <xsd:import namespace="c5217bf1-24ae-4b71-aed6-1b67ed40d3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17bf1-24ae-4b71-aed6-1b67ed40d3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1602BD-1BEB-4977-91C7-F427A312B5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A547D0-0000-44D9-A024-0DC4F293D6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11E9CB-FF9C-4CC3-B3F4-7C7573600C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217bf1-24ae-4b71-aed6-1b67ed40d3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FFDAA7-D3A3-4EA7-B536-DBBD0A588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Сачкова_ПР1.dotx</Template>
  <TotalTime>2289</TotalTime>
  <Pages>1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Bocharov</dc:creator>
  <cp:keywords/>
  <dc:description/>
  <cp:lastModifiedBy>Анастасия Сергеева</cp:lastModifiedBy>
  <cp:revision>349</cp:revision>
  <dcterms:created xsi:type="dcterms:W3CDTF">2022-02-10T12:24:00Z</dcterms:created>
  <dcterms:modified xsi:type="dcterms:W3CDTF">2024-10-11T13:53:00Z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0x010100EE85929DD942EB4D95032E426F5F71BE</vt:lpwstr>
  </property>
</Properties>
</file>